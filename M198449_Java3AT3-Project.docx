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3333F1" w14:textId="4149EBDD" w:rsidR="00AB5299" w:rsidRPr="00273709" w:rsidRDefault="008077EF">
      <w:bookmarkStart w:id="0" w:name="_Hlk78477394"/>
      <w:r w:rsidRPr="00273709">
        <w:t>Name:</w:t>
      </w:r>
      <w:r w:rsidR="002C7CCF" w:rsidRPr="00273709">
        <w:t xml:space="preserve"> Bradley Willcott</w:t>
      </w:r>
    </w:p>
    <w:p w14:paraId="7F5C6AD4" w14:textId="4127D2D6" w:rsidR="008077EF" w:rsidRPr="00273709" w:rsidRDefault="008077EF">
      <w:r w:rsidRPr="00273709">
        <w:t xml:space="preserve">ID: </w:t>
      </w:r>
      <w:r w:rsidR="002C7CCF" w:rsidRPr="00273709">
        <w:t>M198449</w:t>
      </w:r>
    </w:p>
    <w:p w14:paraId="177B55C2" w14:textId="061C9669" w:rsidR="008077EF" w:rsidRPr="00273709" w:rsidRDefault="008077EF">
      <w:r w:rsidRPr="00273709">
        <w:t xml:space="preserve">Date: </w:t>
      </w:r>
      <w:r w:rsidR="00D162D2">
        <w:t>6 November</w:t>
      </w:r>
      <w:r w:rsidR="00783767">
        <w:t xml:space="preserve"> </w:t>
      </w:r>
      <w:r w:rsidR="0041104F">
        <w:t>2021</w:t>
      </w:r>
    </w:p>
    <w:bookmarkEnd w:id="0"/>
    <w:p w14:paraId="7195A800" w14:textId="05A7BC25" w:rsidR="008077EF" w:rsidRPr="00BB53D0" w:rsidRDefault="008077EF" w:rsidP="00BB53D0">
      <w:pPr>
        <w:pStyle w:val="Title"/>
        <w:rPr>
          <w:sz w:val="52"/>
          <w:szCs w:val="52"/>
        </w:rPr>
      </w:pPr>
      <w:r w:rsidRPr="00BB53D0">
        <w:rPr>
          <w:sz w:val="52"/>
          <w:szCs w:val="52"/>
        </w:rPr>
        <w:t>Assessment Task (AT</w:t>
      </w:r>
      <w:r w:rsidR="00B90A95">
        <w:rPr>
          <w:sz w:val="52"/>
          <w:szCs w:val="52"/>
        </w:rPr>
        <w:t xml:space="preserve"> </w:t>
      </w:r>
      <w:r w:rsidR="00D162D2">
        <w:rPr>
          <w:sz w:val="52"/>
          <w:szCs w:val="52"/>
        </w:rPr>
        <w:t>3 Project</w:t>
      </w:r>
      <w:r w:rsidRPr="00BB53D0">
        <w:rPr>
          <w:sz w:val="52"/>
          <w:szCs w:val="52"/>
        </w:rPr>
        <w:t>)</w:t>
      </w:r>
    </w:p>
    <w:p w14:paraId="155AEE81" w14:textId="02A2DCC3" w:rsidR="007F50F8" w:rsidRDefault="002C7CCF" w:rsidP="007F50F8">
      <w:pPr>
        <w:pStyle w:val="Title"/>
      </w:pPr>
      <w:r>
        <w:t>Jupiter Mining Corporation</w:t>
      </w:r>
    </w:p>
    <w:p w14:paraId="77D2CECA" w14:textId="77777777" w:rsidR="000B6BA5" w:rsidRDefault="000B6BA5"/>
    <w:p w14:paraId="2EA5BA3E" w14:textId="26E69AF1" w:rsidR="000B6BA5" w:rsidRDefault="000B6BA5">
      <w:pPr>
        <w:sectPr w:rsidR="000B6BA5">
          <w:headerReference w:type="first" r:id="rId10"/>
          <w:footerReference w:type="first" r:id="rId11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caps/>
          <w:color w:val="auto"/>
          <w:sz w:val="20"/>
          <w:szCs w:val="20"/>
        </w:rPr>
        <w:id w:val="1340356888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caps w:val="0"/>
          <w:noProof/>
          <w:sz w:val="21"/>
          <w:szCs w:val="21"/>
        </w:rPr>
      </w:sdtEndPr>
      <w:sdtContent>
        <w:p w14:paraId="31D08135" w14:textId="77777777" w:rsidR="008077EF" w:rsidRDefault="008077EF">
          <w:pPr>
            <w:pStyle w:val="TOCHeading"/>
          </w:pPr>
          <w:r>
            <w:t>Contents</w:t>
          </w:r>
        </w:p>
        <w:p w14:paraId="591E2CAC" w14:textId="67506762" w:rsidR="00B56687" w:rsidRDefault="008077EF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121387" w:history="1">
            <w:r w:rsidR="00B56687" w:rsidRPr="00FB2C54">
              <w:rPr>
                <w:rStyle w:val="Hyperlink"/>
                <w:noProof/>
              </w:rPr>
              <w:t>Figures</w:t>
            </w:r>
            <w:r w:rsidR="00B56687">
              <w:rPr>
                <w:noProof/>
                <w:webHidden/>
              </w:rPr>
              <w:tab/>
            </w:r>
            <w:r w:rsidR="00B56687">
              <w:rPr>
                <w:noProof/>
                <w:webHidden/>
              </w:rPr>
              <w:fldChar w:fldCharType="begin"/>
            </w:r>
            <w:r w:rsidR="00B56687">
              <w:rPr>
                <w:noProof/>
                <w:webHidden/>
              </w:rPr>
              <w:instrText xml:space="preserve"> PAGEREF _Toc87121387 \h </w:instrText>
            </w:r>
            <w:r w:rsidR="00B56687">
              <w:rPr>
                <w:noProof/>
                <w:webHidden/>
              </w:rPr>
            </w:r>
            <w:r w:rsidR="00B56687">
              <w:rPr>
                <w:noProof/>
                <w:webHidden/>
              </w:rPr>
              <w:fldChar w:fldCharType="separate"/>
            </w:r>
            <w:r w:rsidR="00B56687">
              <w:rPr>
                <w:noProof/>
                <w:webHidden/>
              </w:rPr>
              <w:t>2</w:t>
            </w:r>
            <w:r w:rsidR="00B56687">
              <w:rPr>
                <w:noProof/>
                <w:webHidden/>
              </w:rPr>
              <w:fldChar w:fldCharType="end"/>
            </w:r>
          </w:hyperlink>
        </w:p>
        <w:p w14:paraId="75A4B619" w14:textId="1114F1BC" w:rsidR="00B56687" w:rsidRDefault="00B56687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hyperlink w:anchor="_Toc87121388" w:history="1">
            <w:r w:rsidRPr="00FB2C54">
              <w:rPr>
                <w:rStyle w:val="Hyperlink"/>
                <w:rFonts w:eastAsia="Calibri"/>
                <w:noProof/>
              </w:rPr>
              <w:t>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_Toc87121388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AC156" w14:textId="02B85D8E" w:rsidR="00B56687" w:rsidRDefault="00B56687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hyperlink w:anchor="_Toc87121389" w:history="1">
            <w:r w:rsidRPr="00FB2C54">
              <w:rPr>
                <w:rStyle w:val="Hyperlink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_Toc87121389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7DB95" w14:textId="7F4A0545" w:rsidR="00B56687" w:rsidRDefault="00B56687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hyperlink w:anchor="_Toc87121390" w:history="1">
            <w:r w:rsidRPr="00FB2C54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_Toc87121390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F350D" w14:textId="677FA6B6" w:rsidR="008077EF" w:rsidRDefault="008077EF">
          <w:r>
            <w:rPr>
              <w:b/>
              <w:bCs/>
              <w:noProof/>
            </w:rPr>
            <w:fldChar w:fldCharType="end"/>
          </w:r>
        </w:p>
      </w:sdtContent>
    </w:sdt>
    <w:p w14:paraId="793C4444" w14:textId="59378418" w:rsidR="00D946D7" w:rsidRDefault="00D946D7" w:rsidP="00D946D7">
      <w:pPr>
        <w:pStyle w:val="TOCHeading"/>
      </w:pPr>
      <w:r>
        <w:t>Tables</w:t>
      </w:r>
    </w:p>
    <w:p w14:paraId="724B6CA5" w14:textId="505DFBF8" w:rsidR="00B56687" w:rsidRDefault="00043FB9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87121386" w:history="1">
        <w:r w:rsidR="00B56687" w:rsidRPr="00F43DC8">
          <w:rPr>
            <w:rStyle w:val="Hyperlink"/>
            <w:noProof/>
          </w:rPr>
          <w:t>Table 1: Testing results</w:t>
        </w:r>
        <w:r w:rsidR="00B56687">
          <w:rPr>
            <w:noProof/>
            <w:webHidden/>
          </w:rPr>
          <w:tab/>
        </w:r>
        <w:r w:rsidR="00B56687">
          <w:rPr>
            <w:noProof/>
            <w:webHidden/>
          </w:rPr>
          <w:fldChar w:fldCharType="begin"/>
        </w:r>
        <w:r w:rsidR="00B56687">
          <w:rPr>
            <w:noProof/>
            <w:webHidden/>
          </w:rPr>
          <w:instrText xml:space="preserve"> PAGEREF _Toc87121386 \h </w:instrText>
        </w:r>
        <w:r w:rsidR="00B56687">
          <w:rPr>
            <w:noProof/>
            <w:webHidden/>
          </w:rPr>
        </w:r>
        <w:r w:rsidR="00B56687">
          <w:rPr>
            <w:noProof/>
            <w:webHidden/>
          </w:rPr>
          <w:fldChar w:fldCharType="separate"/>
        </w:r>
        <w:r w:rsidR="00B56687">
          <w:rPr>
            <w:noProof/>
            <w:webHidden/>
          </w:rPr>
          <w:t>6</w:t>
        </w:r>
        <w:r w:rsidR="00B56687">
          <w:rPr>
            <w:noProof/>
            <w:webHidden/>
          </w:rPr>
          <w:fldChar w:fldCharType="end"/>
        </w:r>
      </w:hyperlink>
    </w:p>
    <w:p w14:paraId="0F134214" w14:textId="5293E9DB" w:rsidR="00E324E0" w:rsidRDefault="00043FB9">
      <w:r>
        <w:fldChar w:fldCharType="end"/>
      </w:r>
    </w:p>
    <w:p w14:paraId="0EDE0CD3" w14:textId="77777777" w:rsidR="00D946D7" w:rsidRDefault="00D946D7">
      <w:r>
        <w:br w:type="page"/>
      </w:r>
    </w:p>
    <w:p w14:paraId="7A37499B" w14:textId="7ABA047E" w:rsidR="00D946D7" w:rsidRDefault="00D946D7" w:rsidP="00D946D7">
      <w:pPr>
        <w:pStyle w:val="Heading1"/>
      </w:pPr>
      <w:bookmarkStart w:id="1" w:name="_Toc87121387"/>
      <w:r>
        <w:lastRenderedPageBreak/>
        <w:t>Figures</w:t>
      </w:r>
      <w:bookmarkEnd w:id="1"/>
    </w:p>
    <w:p w14:paraId="7FB6D9BC" w14:textId="5D9806D9" w:rsidR="00B56687" w:rsidRDefault="00043FB9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87121337" w:history="1">
        <w:r w:rsidR="00B56687" w:rsidRPr="00ED1886">
          <w:rPr>
            <w:rStyle w:val="Hyperlink"/>
            <w:noProof/>
          </w:rPr>
          <w:t>Figure 1 – Showing value of rtn – no account for: “fred1234”</w:t>
        </w:r>
        <w:r w:rsidR="00B56687">
          <w:rPr>
            <w:noProof/>
            <w:webHidden/>
          </w:rPr>
          <w:tab/>
        </w:r>
        <w:r w:rsidR="00B56687">
          <w:rPr>
            <w:noProof/>
            <w:webHidden/>
          </w:rPr>
          <w:fldChar w:fldCharType="begin"/>
        </w:r>
        <w:r w:rsidR="00B56687">
          <w:rPr>
            <w:noProof/>
            <w:webHidden/>
          </w:rPr>
          <w:instrText xml:space="preserve"> PAGEREF _Toc87121337 \h </w:instrText>
        </w:r>
        <w:r w:rsidR="00B56687">
          <w:rPr>
            <w:noProof/>
            <w:webHidden/>
          </w:rPr>
        </w:r>
        <w:r w:rsidR="00B56687">
          <w:rPr>
            <w:noProof/>
            <w:webHidden/>
          </w:rPr>
          <w:fldChar w:fldCharType="separate"/>
        </w:r>
        <w:r w:rsidR="00B56687">
          <w:rPr>
            <w:noProof/>
            <w:webHidden/>
          </w:rPr>
          <w:t>4</w:t>
        </w:r>
        <w:r w:rsidR="00B56687">
          <w:rPr>
            <w:noProof/>
            <w:webHidden/>
          </w:rPr>
          <w:fldChar w:fldCharType="end"/>
        </w:r>
      </w:hyperlink>
    </w:p>
    <w:p w14:paraId="24CBEEEB" w14:textId="5AA05760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38" w:history="1">
        <w:r w:rsidRPr="00ED1886">
          <w:rPr>
            <w:rStyle w:val="Hyperlink"/>
            <w:noProof/>
          </w:rPr>
          <w:t>Figure 2 - Newly created User Account details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E997D52" w14:textId="7F596362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39" w:history="1">
        <w:r w:rsidRPr="00ED1886">
          <w:rPr>
            <w:rStyle w:val="Hyperlink"/>
            <w:noProof/>
          </w:rPr>
          <w:t>Figure 3 - Startup RMI and Socket Servers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169855D" w14:textId="3341BE8B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40" w:history="1">
        <w:r w:rsidRPr="00ED1886">
          <w:rPr>
            <w:rStyle w:val="Hyperlink"/>
            <w:noProof/>
          </w:rPr>
          <w:t>Figure 4 – Startup GUI Client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82DFAB4" w14:textId="4AEFB36A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41" w:history="1">
        <w:r w:rsidRPr="00ED1886">
          <w:rPr>
            <w:rStyle w:val="Hyperlink"/>
            <w:noProof/>
          </w:rPr>
          <w:t>Figure 5 – Create a New Account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6F7B4E4" w14:textId="702C3329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42" w:history="1">
        <w:r w:rsidRPr="00ED1886">
          <w:rPr>
            <w:rStyle w:val="Hyperlink"/>
            <w:noProof/>
          </w:rPr>
          <w:t>Figure 6 - Create a New Account -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7E35F14" w14:textId="7EFF11A5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43" w:history="1">
        <w:r w:rsidRPr="00ED1886">
          <w:rPr>
            <w:rStyle w:val="Hyperlink"/>
            <w:noProof/>
          </w:rPr>
          <w:t>Figure 7 - Create a New Account -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8C34A58" w14:textId="426FB043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44" w:history="1">
        <w:r w:rsidRPr="00ED1886">
          <w:rPr>
            <w:rStyle w:val="Hyperlink"/>
            <w:noProof/>
          </w:rPr>
          <w:t>Figure 8 - Create a New Account - 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7080821" w14:textId="2DABB443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45" w:history="1">
        <w:r w:rsidRPr="00ED1886">
          <w:rPr>
            <w:rStyle w:val="Hyperlink"/>
            <w:noProof/>
          </w:rPr>
          <w:t>Figure 9 - Create a New Account - 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A2CC4FC" w14:textId="7082E6A2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46" w:history="1">
        <w:r w:rsidRPr="00ED1886">
          <w:rPr>
            <w:rStyle w:val="Hyperlink"/>
            <w:noProof/>
          </w:rPr>
          <w:t>Figure 10 - Show User/Logout now enabled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28DE012" w14:textId="552F651E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47" w:history="1">
        <w:r w:rsidRPr="00ED1886">
          <w:rPr>
            <w:rStyle w:val="Hyperlink"/>
            <w:noProof/>
          </w:rPr>
          <w:t>Figure 11 – Open Chat session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7D9FB4A" w14:textId="261C9E43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48" w:history="1">
        <w:r w:rsidRPr="00ED1886">
          <w:rPr>
            <w:rStyle w:val="Hyperlink"/>
            <w:noProof/>
          </w:rPr>
          <w:t>Figure 12 – Have a Chat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08A1D2C" w14:textId="42BDB503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49" w:history="1">
        <w:r w:rsidRPr="00ED1886">
          <w:rPr>
            <w:rStyle w:val="Hyperlink"/>
            <w:noProof/>
          </w:rPr>
          <w:t>Figure 13 – Have a Chat -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D8E1246" w14:textId="3633EB8D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50" w:history="1">
        <w:r w:rsidRPr="00ED1886">
          <w:rPr>
            <w:rStyle w:val="Hyperlink"/>
            <w:noProof/>
          </w:rPr>
          <w:t>Figure 14 – Have a Chat -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E5FF9D8" w14:textId="2BA68AA2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51" w:history="1">
        <w:r w:rsidRPr="00ED1886">
          <w:rPr>
            <w:rStyle w:val="Hyperlink"/>
            <w:noProof/>
          </w:rPr>
          <w:t>Figure 15 – Have a Chat - 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300BB65" w14:textId="44B6D544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52" w:history="1">
        <w:r w:rsidRPr="00ED1886">
          <w:rPr>
            <w:rStyle w:val="Hyperlink"/>
            <w:noProof/>
          </w:rPr>
          <w:t>Figure 16 – Have a Chat - 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E21E90E" w14:textId="03D56CE5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53" w:history="1">
        <w:r w:rsidRPr="00ED1886">
          <w:rPr>
            <w:rStyle w:val="Hyperlink"/>
            <w:noProof/>
          </w:rPr>
          <w:t>Figure 17 - Close session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5F6B658" w14:textId="5C8F4187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54" w:history="1">
        <w:r w:rsidRPr="00ED1886">
          <w:rPr>
            <w:rStyle w:val="Hyperlink"/>
            <w:noProof/>
          </w:rPr>
          <w:t>Figure 18 - Close session -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4BE3C43" w14:textId="0DCB2EDB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55" w:history="1">
        <w:r w:rsidRPr="00ED1886">
          <w:rPr>
            <w:rStyle w:val="Hyperlink"/>
            <w:noProof/>
          </w:rPr>
          <w:t>Figure 19 - Logout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11ABE91" w14:textId="1EECF316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56" w:history="1">
        <w:r w:rsidRPr="00ED1886">
          <w:rPr>
            <w:rStyle w:val="Hyperlink"/>
            <w:noProof/>
          </w:rPr>
          <w:t>Figure 20 - Logout -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A0D8DA1" w14:textId="09B4D3CA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57" w:history="1">
        <w:r w:rsidRPr="00ED1886">
          <w:rPr>
            <w:rStyle w:val="Hyperlink"/>
            <w:noProof/>
          </w:rPr>
          <w:t>Figure 21 - Show Help/About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4FF21DF" w14:textId="7B717AE3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58" w:history="1">
        <w:r w:rsidRPr="00ED1886">
          <w:rPr>
            <w:rStyle w:val="Hyperlink"/>
            <w:noProof/>
          </w:rPr>
          <w:t>Figure 22 - Show Help/About –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AC32D52" w14:textId="1CE53141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59" w:history="1">
        <w:r w:rsidRPr="00ED1886">
          <w:rPr>
            <w:rStyle w:val="Hyperlink"/>
            <w:noProof/>
          </w:rPr>
          <w:t>Figure 23 - Help/Manual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CAE7D4D" w14:textId="6C39BA4E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60" w:history="1">
        <w:r w:rsidRPr="00ED1886">
          <w:rPr>
            <w:rStyle w:val="Hyperlink"/>
            <w:noProof/>
          </w:rPr>
          <w:t>Figure 24 - Help/Manual -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D09DCFE" w14:textId="77A69506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61" w:history="1">
        <w:r w:rsidRPr="00ED1886">
          <w:rPr>
            <w:rStyle w:val="Hyperlink"/>
            <w:noProof/>
          </w:rPr>
          <w:t>Figure 25 - Login with wrong password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E6FFD5F" w14:textId="3E46EA0B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62" w:history="1">
        <w:r w:rsidRPr="00ED1886">
          <w:rPr>
            <w:rStyle w:val="Hyperlink"/>
            <w:noProof/>
          </w:rPr>
          <w:t>Figure 26 - Login with wrong password -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9582484" w14:textId="7B32C6A7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63" w:history="1">
        <w:r w:rsidRPr="00ED1886">
          <w:rPr>
            <w:rStyle w:val="Hyperlink"/>
            <w:noProof/>
          </w:rPr>
          <w:t>Figure 27 - Show validation of new Username &amp; Password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57DB14C" w14:textId="5FABEBF7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64" w:history="1">
        <w:r w:rsidRPr="00ED1886">
          <w:rPr>
            <w:rStyle w:val="Hyperlink"/>
            <w:noProof/>
          </w:rPr>
          <w:t>Figure 28 - Show validation of new Username &amp; Password -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207862E" w14:textId="777D037D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65" w:history="1">
        <w:r w:rsidRPr="00ED1886">
          <w:rPr>
            <w:rStyle w:val="Hyperlink"/>
            <w:noProof/>
          </w:rPr>
          <w:t>Figure 29 - Show validation of new Username &amp; Password -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5B356D2" w14:textId="4968B689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66" w:history="1">
        <w:r w:rsidRPr="00ED1886">
          <w:rPr>
            <w:rStyle w:val="Hyperlink"/>
            <w:noProof/>
          </w:rPr>
          <w:t>Figure 30 - Show validation of new Username &amp; Password - 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C169467" w14:textId="6E335103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67" w:history="1">
        <w:r w:rsidRPr="00ED1886">
          <w:rPr>
            <w:rStyle w:val="Hyperlink"/>
            <w:noProof/>
          </w:rPr>
          <w:t>Figure 31 - Show validation of new Username &amp; Password - 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947EC49" w14:textId="5420301F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68" w:history="1">
        <w:r w:rsidRPr="00ED1886">
          <w:rPr>
            <w:rStyle w:val="Hyperlink"/>
            <w:noProof/>
          </w:rPr>
          <w:t>Figure 32 - Show validation of new Username &amp; Password - 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740A78D" w14:textId="40FEC0FC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69" w:history="1">
        <w:r w:rsidRPr="00ED1886">
          <w:rPr>
            <w:rStyle w:val="Hyperlink"/>
            <w:noProof/>
          </w:rPr>
          <w:t>Figure 33 - Show validation of new Username &amp; Password - 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668AFF3" w14:textId="50A9B744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70" w:history="1">
        <w:r w:rsidRPr="00ED1886">
          <w:rPr>
            <w:rStyle w:val="Hyperlink"/>
            <w:noProof/>
          </w:rPr>
          <w:t>Figure 34 - Show validation of new Username &amp; Password - 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932F46A" w14:textId="09AC93F0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71" w:history="1">
        <w:r w:rsidRPr="00ED1886">
          <w:rPr>
            <w:rStyle w:val="Hyperlink"/>
            <w:noProof/>
          </w:rPr>
          <w:t>Figure 35 - Show validation of new Username &amp; Password - 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2D75902" w14:textId="1AA21C80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72" w:history="1">
        <w:r w:rsidRPr="00ED1886">
          <w:rPr>
            <w:rStyle w:val="Hyperlink"/>
            <w:noProof/>
          </w:rPr>
          <w:t>Figure 36 - Show validation of new Username &amp; Password - 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A7E54AD" w14:textId="4EE7C074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73" w:history="1">
        <w:r w:rsidRPr="00ED1886">
          <w:rPr>
            <w:rStyle w:val="Hyperlink"/>
            <w:noProof/>
          </w:rPr>
          <w:t>Figure 37 - 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B835E79" w14:textId="037E823E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74" w:history="1">
        <w:r w:rsidRPr="00ED1886">
          <w:rPr>
            <w:rStyle w:val="Hyperlink"/>
            <w:noProof/>
          </w:rPr>
          <w:t>Figure 38 - Show servers running with last sessions logs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9CBF178" w14:textId="4C9957F8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75" w:history="1">
        <w:r w:rsidRPr="00ED1886">
          <w:rPr>
            <w:rStyle w:val="Hyperlink"/>
            <w:noProof/>
          </w:rPr>
          <w:t>Figure 39 - Show both servers shutdown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FFB5433" w14:textId="43A4A77C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76" w:history="1">
        <w:r w:rsidRPr="00ED1886">
          <w:rPr>
            <w:rStyle w:val="Hyperlink"/>
            <w:noProof/>
          </w:rPr>
          <w:t>Figure 40 - Trying to Login – Connection refused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7D9E691" w14:textId="2781EEE7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77" w:history="1">
        <w:r w:rsidRPr="00ED1886">
          <w:rPr>
            <w:rStyle w:val="Hyperlink"/>
            <w:noProof/>
          </w:rPr>
          <w:t>Figure 41 - RMI Server (Login Server) restarted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D6F31CC" w14:textId="6F9845FD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78" w:history="1">
        <w:r w:rsidRPr="00ED1886">
          <w:rPr>
            <w:rStyle w:val="Hyperlink"/>
            <w:noProof/>
          </w:rPr>
          <w:t>Figure 42 - Login now successful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DD6593F" w14:textId="2CAE2784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79" w:history="1">
        <w:r w:rsidRPr="00ED1886">
          <w:rPr>
            <w:rStyle w:val="Hyperlink"/>
            <w:noProof/>
          </w:rPr>
          <w:t>Figure 43 - Try to open Chat session - Connection refused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32A7C35" w14:textId="470E4E15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80" w:history="1">
        <w:r w:rsidRPr="00ED1886">
          <w:rPr>
            <w:rStyle w:val="Hyperlink"/>
            <w:noProof/>
          </w:rPr>
          <w:t>Figure 44 - Socket Server (Chat Server) restarted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FEBF18B" w14:textId="454E6963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81" w:history="1">
        <w:r w:rsidRPr="00ED1886">
          <w:rPr>
            <w:rStyle w:val="Hyperlink"/>
            <w:noProof/>
          </w:rPr>
          <w:t>Figure 45 - Chat session connected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99E37BD" w14:textId="2AFACFDB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82" w:history="1">
        <w:r w:rsidRPr="00ED1886">
          <w:rPr>
            <w:rStyle w:val="Hyperlink"/>
            <w:noProof/>
          </w:rPr>
          <w:t>Figure 46 - Logout with Chat session open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5CD2A20" w14:textId="008E946E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83" w:history="1">
        <w:r w:rsidRPr="00ED1886">
          <w:rPr>
            <w:rStyle w:val="Hyperlink"/>
            <w:noProof/>
          </w:rPr>
          <w:t>Figure 47 - Logout with Chat session open -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AD5C6A5" w14:textId="58BFB922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84" w:history="1">
        <w:r w:rsidRPr="00ED1886">
          <w:rPr>
            <w:rStyle w:val="Hyperlink"/>
            <w:noProof/>
          </w:rPr>
          <w:t>Figure 48 - Final look at server consoles with log entries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6328A8D" w14:textId="5A8F666A" w:rsidR="00B56687" w:rsidRDefault="00B56687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7121385" w:history="1">
        <w:r w:rsidRPr="00ED1886">
          <w:rPr>
            <w:rStyle w:val="Hyperlink"/>
            <w:noProof/>
          </w:rPr>
          <w:t>Figure 49 - Close application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_Toc87121385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438ACDC" w14:textId="5BF9F832" w:rsidR="00043FB9" w:rsidRDefault="00043FB9">
      <w:r>
        <w:fldChar w:fldCharType="end"/>
      </w:r>
    </w:p>
    <w:p w14:paraId="42FFF739" w14:textId="70DAB19C" w:rsidR="0041104F" w:rsidRDefault="0041104F">
      <w:pPr>
        <w:rPr>
          <w:rFonts w:asciiTheme="majorHAnsi" w:eastAsia="Calibri" w:hAnsiTheme="majorHAnsi" w:cstheme="majorBidi"/>
          <w:color w:val="F73B08" w:themeColor="accent6" w:themeShade="BF"/>
          <w:sz w:val="40"/>
          <w:szCs w:val="40"/>
        </w:rPr>
      </w:pPr>
      <w:r>
        <w:rPr>
          <w:rFonts w:eastAsia="Calibri"/>
        </w:rPr>
        <w:br w:type="page"/>
      </w:r>
    </w:p>
    <w:p w14:paraId="6476E77A" w14:textId="2B38F446" w:rsidR="008077EF" w:rsidRPr="007F50F8" w:rsidRDefault="002C7CCF" w:rsidP="002C7CCF">
      <w:pPr>
        <w:pStyle w:val="Heading1"/>
        <w:rPr>
          <w:rFonts w:eastAsia="Calibri"/>
        </w:rPr>
      </w:pPr>
      <w:bookmarkStart w:id="2" w:name="_Toc87121388"/>
      <w:r>
        <w:rPr>
          <w:rFonts w:eastAsia="Calibri"/>
        </w:rPr>
        <w:lastRenderedPageBreak/>
        <w:t>Debugging</w:t>
      </w:r>
      <w:bookmarkEnd w:id="2"/>
    </w:p>
    <w:p w14:paraId="2F5076B1" w14:textId="77777777" w:rsidR="00593F5A" w:rsidRDefault="00593F5A" w:rsidP="00593F5A">
      <w:pPr>
        <w:keepNext/>
      </w:pPr>
      <w:r>
        <w:rPr>
          <w:noProof/>
        </w:rPr>
        <w:drawing>
          <wp:inline distT="0" distB="0" distL="0" distR="0" wp14:anchorId="6930BD65" wp14:editId="019841EB">
            <wp:extent cx="4647598" cy="8008808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598" cy="800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C02F" w14:textId="7559413A" w:rsidR="00593F5A" w:rsidRDefault="00593F5A" w:rsidP="00593F5A">
      <w:pPr>
        <w:pStyle w:val="Caption"/>
      </w:pPr>
      <w:bookmarkStart w:id="3" w:name="_Toc79932564"/>
      <w:bookmarkStart w:id="4" w:name="_Toc87121337"/>
      <w:r>
        <w:t xml:space="preserve">Figure </w:t>
      </w:r>
      <w:fldSimple w:instr=" SEQ Figure \* ARABIC ">
        <w:r w:rsidR="00B56687">
          <w:rPr>
            <w:noProof/>
          </w:rPr>
          <w:t>1</w:t>
        </w:r>
      </w:fldSimple>
      <w:r>
        <w:t xml:space="preserve"> </w:t>
      </w:r>
      <w:r w:rsidR="00174AD4">
        <w:t>–</w:t>
      </w:r>
      <w:r>
        <w:t xml:space="preserve"> </w:t>
      </w:r>
      <w:bookmarkEnd w:id="3"/>
      <w:r w:rsidR="007E4867">
        <w:t xml:space="preserve">Showing value of </w:t>
      </w:r>
      <w:proofErr w:type="spellStart"/>
      <w:r w:rsidR="00F246D8">
        <w:t>rtn</w:t>
      </w:r>
      <w:proofErr w:type="spellEnd"/>
      <w:r w:rsidR="00F246D8">
        <w:t xml:space="preserve"> – no account for: “fred1234”</w:t>
      </w:r>
      <w:bookmarkEnd w:id="4"/>
    </w:p>
    <w:p w14:paraId="6C537B82" w14:textId="59B628DB" w:rsidR="00F246D8" w:rsidRDefault="00F246D8" w:rsidP="00F246D8"/>
    <w:p w14:paraId="544E2B21" w14:textId="77777777" w:rsidR="00C5293B" w:rsidRDefault="00C5293B" w:rsidP="00C5293B">
      <w:pPr>
        <w:keepNext/>
      </w:pPr>
      <w:r>
        <w:rPr>
          <w:noProof/>
        </w:rPr>
        <w:drawing>
          <wp:inline distT="0" distB="0" distL="0" distR="0" wp14:anchorId="4CB73F4F" wp14:editId="4C7E9AD8">
            <wp:extent cx="4715142" cy="81252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142" cy="81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3280" w14:textId="19CF0439" w:rsidR="00F246D8" w:rsidRDefault="00C5293B" w:rsidP="00C5293B">
      <w:pPr>
        <w:pStyle w:val="Caption"/>
      </w:pPr>
      <w:bookmarkStart w:id="5" w:name="_Toc87121338"/>
      <w:r>
        <w:t xml:space="preserve">Figure </w:t>
      </w:r>
      <w:fldSimple w:instr=" SEQ Figure \* ARABIC ">
        <w:r w:rsidR="00B56687">
          <w:rPr>
            <w:noProof/>
          </w:rPr>
          <w:t>2</w:t>
        </w:r>
      </w:fldSimple>
      <w:r>
        <w:t xml:space="preserve"> - Newly created User Account details</w:t>
      </w:r>
      <w:bookmarkEnd w:id="5"/>
    </w:p>
    <w:p w14:paraId="46E386AE" w14:textId="6612DA81" w:rsidR="008077EF" w:rsidRDefault="003B155C" w:rsidP="003B155C">
      <w:pPr>
        <w:pStyle w:val="Heading1"/>
      </w:pPr>
      <w:bookmarkStart w:id="6" w:name="_Toc87121389"/>
      <w:r>
        <w:lastRenderedPageBreak/>
        <w:t>Testing</w:t>
      </w:r>
      <w:bookmarkEnd w:id="6"/>
    </w:p>
    <w:p w14:paraId="007E8DC9" w14:textId="2B038525" w:rsidR="00D73ECE" w:rsidRDefault="00D73ECE" w:rsidP="00D73ECE">
      <w:pPr>
        <w:pStyle w:val="Caption"/>
        <w:keepNext/>
      </w:pPr>
      <w:bookmarkStart w:id="7" w:name="_Toc87121386"/>
      <w:r>
        <w:t xml:space="preserve">Table </w:t>
      </w:r>
      <w:r w:rsidR="00B56687">
        <w:fldChar w:fldCharType="begin"/>
      </w:r>
      <w:r w:rsidR="00B56687">
        <w:instrText xml:space="preserve"> SEQ Table \* ARABIC </w:instrText>
      </w:r>
      <w:r w:rsidR="00B56687">
        <w:fldChar w:fldCharType="separate"/>
      </w:r>
      <w:r>
        <w:rPr>
          <w:noProof/>
        </w:rPr>
        <w:t>1</w:t>
      </w:r>
      <w:r w:rsidR="00B56687">
        <w:rPr>
          <w:noProof/>
        </w:rPr>
        <w:fldChar w:fldCharType="end"/>
      </w:r>
      <w:r>
        <w:t>: Testing results</w:t>
      </w:r>
      <w:bookmarkEnd w:id="7"/>
    </w:p>
    <w:tbl>
      <w:tblPr>
        <w:tblStyle w:val="GridTable5Dark"/>
        <w:tblW w:w="8950" w:type="dxa"/>
        <w:tblLook w:val="0420" w:firstRow="1" w:lastRow="0" w:firstColumn="0" w:lastColumn="0" w:noHBand="0" w:noVBand="1"/>
      </w:tblPr>
      <w:tblGrid>
        <w:gridCol w:w="850"/>
        <w:gridCol w:w="2547"/>
        <w:gridCol w:w="2268"/>
        <w:gridCol w:w="1701"/>
        <w:gridCol w:w="1584"/>
      </w:tblGrid>
      <w:tr w:rsidR="00C22641" w:rsidRPr="003B155C" w14:paraId="36A80F67" w14:textId="77777777" w:rsidTr="00422E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50" w:type="dxa"/>
          </w:tcPr>
          <w:p w14:paraId="5E4D7094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Case</w:t>
            </w:r>
          </w:p>
        </w:tc>
        <w:tc>
          <w:tcPr>
            <w:tcW w:w="2547" w:type="dxa"/>
          </w:tcPr>
          <w:p w14:paraId="5BE4B402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Description</w:t>
            </w:r>
          </w:p>
        </w:tc>
        <w:tc>
          <w:tcPr>
            <w:tcW w:w="2268" w:type="dxa"/>
          </w:tcPr>
          <w:p w14:paraId="6FDA8D2F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Expected</w:t>
            </w:r>
          </w:p>
        </w:tc>
        <w:tc>
          <w:tcPr>
            <w:tcW w:w="1701" w:type="dxa"/>
          </w:tcPr>
          <w:p w14:paraId="2E6749D3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Actual</w:t>
            </w:r>
          </w:p>
        </w:tc>
        <w:tc>
          <w:tcPr>
            <w:tcW w:w="1584" w:type="dxa"/>
          </w:tcPr>
          <w:p w14:paraId="4B87DFF8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Evidence</w:t>
            </w:r>
          </w:p>
        </w:tc>
      </w:tr>
      <w:tr w:rsidR="00122B36" w14:paraId="09C2821C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76344752" w14:textId="350728D2" w:rsidR="00122B36" w:rsidRDefault="00122B36" w:rsidP="00B97BF6">
            <w:pPr>
              <w:jc w:val="center"/>
            </w:pPr>
            <w:r>
              <w:t>#1</w:t>
            </w:r>
          </w:p>
        </w:tc>
        <w:tc>
          <w:tcPr>
            <w:tcW w:w="2547" w:type="dxa"/>
          </w:tcPr>
          <w:p w14:paraId="4EA10DA6" w14:textId="4AEAE5CD" w:rsidR="00122B36" w:rsidRDefault="00E227B6" w:rsidP="00B97BF6">
            <w:r>
              <w:t>Start-up</w:t>
            </w:r>
            <w:r w:rsidR="005A6B42">
              <w:t xml:space="preserve"> RMI and Socket Servers</w:t>
            </w:r>
          </w:p>
        </w:tc>
        <w:tc>
          <w:tcPr>
            <w:tcW w:w="2268" w:type="dxa"/>
          </w:tcPr>
          <w:p w14:paraId="139572B2" w14:textId="15025630" w:rsidR="00122B36" w:rsidRDefault="00122B36" w:rsidP="00B97BF6">
            <w:r>
              <w:t xml:space="preserve">Display program </w:t>
            </w:r>
            <w:r w:rsidR="005A6B42">
              <w:t>output in separate consoles</w:t>
            </w:r>
          </w:p>
        </w:tc>
        <w:tc>
          <w:tcPr>
            <w:tcW w:w="1701" w:type="dxa"/>
          </w:tcPr>
          <w:p w14:paraId="675DE4E3" w14:textId="3847B923" w:rsidR="00122B36" w:rsidRDefault="00122B36" w:rsidP="00B97BF6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584" w:type="dxa"/>
          </w:tcPr>
          <w:p w14:paraId="233F04C6" w14:textId="484A5488" w:rsidR="002760DE" w:rsidRDefault="00122B36" w:rsidP="002760DE">
            <w:r>
              <w:t xml:space="preserve">Figure </w:t>
            </w:r>
            <w:r w:rsidR="005A6B42">
              <w:t>3</w:t>
            </w:r>
          </w:p>
          <w:p w14:paraId="1822CA95" w14:textId="3CC22D9E" w:rsidR="00A37237" w:rsidRDefault="00A37237" w:rsidP="0030556D"/>
        </w:tc>
      </w:tr>
      <w:tr w:rsidR="00286E0A" w14:paraId="733BA378" w14:textId="77777777" w:rsidTr="00422E2C">
        <w:tc>
          <w:tcPr>
            <w:tcW w:w="850" w:type="dxa"/>
          </w:tcPr>
          <w:p w14:paraId="7E129E92" w14:textId="29FE6EB5" w:rsidR="00286E0A" w:rsidRDefault="00286E0A" w:rsidP="00B97BF6">
            <w:pPr>
              <w:jc w:val="center"/>
            </w:pPr>
            <w:r>
              <w:t>#2</w:t>
            </w:r>
          </w:p>
        </w:tc>
        <w:tc>
          <w:tcPr>
            <w:tcW w:w="2547" w:type="dxa"/>
          </w:tcPr>
          <w:p w14:paraId="2B5A4AEA" w14:textId="5629C4AB" w:rsidR="00286E0A" w:rsidRDefault="00E227B6" w:rsidP="00B97BF6">
            <w:bookmarkStart w:id="8" w:name="_Hlk87112139"/>
            <w:r>
              <w:t>Start-up</w:t>
            </w:r>
            <w:r w:rsidR="00357B9E">
              <w:t xml:space="preserve"> GUI Client</w:t>
            </w:r>
            <w:bookmarkEnd w:id="8"/>
          </w:p>
        </w:tc>
        <w:tc>
          <w:tcPr>
            <w:tcW w:w="2268" w:type="dxa"/>
          </w:tcPr>
          <w:p w14:paraId="41F8C0DC" w14:textId="614E5031" w:rsidR="00286E0A" w:rsidRDefault="00357B9E" w:rsidP="00B97BF6">
            <w:r>
              <w:t>GUI Application started</w:t>
            </w:r>
          </w:p>
        </w:tc>
        <w:tc>
          <w:tcPr>
            <w:tcW w:w="1701" w:type="dxa"/>
          </w:tcPr>
          <w:p w14:paraId="7F0B8731" w14:textId="62F00743" w:rsidR="00286E0A" w:rsidRDefault="00286E0A" w:rsidP="00B97BF6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584" w:type="dxa"/>
          </w:tcPr>
          <w:p w14:paraId="784E69BE" w14:textId="46D418DE" w:rsidR="00286E0A" w:rsidRDefault="00286E0A" w:rsidP="0030556D">
            <w:r>
              <w:t xml:space="preserve">Figure </w:t>
            </w:r>
            <w:r w:rsidR="00FE36CC">
              <w:t>4</w:t>
            </w:r>
          </w:p>
        </w:tc>
      </w:tr>
      <w:tr w:rsidR="0057705C" w14:paraId="4255FF36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1047D453" w14:textId="6EE39BF3" w:rsidR="0057705C" w:rsidRDefault="0057705C" w:rsidP="0057705C">
            <w:pPr>
              <w:jc w:val="center"/>
            </w:pPr>
            <w:r>
              <w:t>#</w:t>
            </w:r>
            <w:r w:rsidR="00FE36CC">
              <w:t>3</w:t>
            </w:r>
          </w:p>
        </w:tc>
        <w:tc>
          <w:tcPr>
            <w:tcW w:w="2547" w:type="dxa"/>
          </w:tcPr>
          <w:p w14:paraId="2EA937E4" w14:textId="02CB42B5" w:rsidR="0057705C" w:rsidRDefault="00FE36CC" w:rsidP="0057705C">
            <w:bookmarkStart w:id="9" w:name="_Hlk87112146"/>
            <w:r>
              <w:t>Create a New Account</w:t>
            </w:r>
            <w:bookmarkEnd w:id="9"/>
          </w:p>
        </w:tc>
        <w:tc>
          <w:tcPr>
            <w:tcW w:w="2268" w:type="dxa"/>
          </w:tcPr>
          <w:p w14:paraId="2CD1E119" w14:textId="50CE1400" w:rsidR="0057705C" w:rsidRDefault="00FE36CC" w:rsidP="0057705C">
            <w:r>
              <w:t>Show successful result</w:t>
            </w:r>
            <w:r w:rsidR="002417AE">
              <w:t xml:space="preserve"> – Message and light goes Green</w:t>
            </w:r>
          </w:p>
        </w:tc>
        <w:tc>
          <w:tcPr>
            <w:tcW w:w="1701" w:type="dxa"/>
          </w:tcPr>
          <w:p w14:paraId="0AB54990" w14:textId="4825CFA4" w:rsidR="0057705C" w:rsidRDefault="0057705C" w:rsidP="0057705C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584" w:type="dxa"/>
          </w:tcPr>
          <w:p w14:paraId="187397EB" w14:textId="77777777" w:rsidR="0057705C" w:rsidRDefault="0057705C" w:rsidP="00251674">
            <w:r>
              <w:t xml:space="preserve">Figure </w:t>
            </w:r>
            <w:r w:rsidR="00540EF2">
              <w:t>5</w:t>
            </w:r>
          </w:p>
          <w:p w14:paraId="49AB1699" w14:textId="77777777" w:rsidR="00540EF2" w:rsidRDefault="00540EF2" w:rsidP="00251674">
            <w:r>
              <w:t>Figure 6</w:t>
            </w:r>
          </w:p>
          <w:p w14:paraId="2D8258BC" w14:textId="77777777" w:rsidR="00FE36CC" w:rsidRDefault="00FE36CC" w:rsidP="00251674">
            <w:r>
              <w:t>Figure 7</w:t>
            </w:r>
          </w:p>
          <w:p w14:paraId="03E82A91" w14:textId="77777777" w:rsidR="00FE36CC" w:rsidRDefault="00FE36CC" w:rsidP="00251674">
            <w:r>
              <w:t>Figure 8</w:t>
            </w:r>
          </w:p>
          <w:p w14:paraId="67D3C5BE" w14:textId="5687421E" w:rsidR="00FE36CC" w:rsidRDefault="00FE36CC" w:rsidP="00251674">
            <w:r>
              <w:t>Figure 9</w:t>
            </w:r>
          </w:p>
        </w:tc>
      </w:tr>
      <w:tr w:rsidR="0057705C" w14:paraId="705971AF" w14:textId="77777777" w:rsidTr="00422E2C">
        <w:tc>
          <w:tcPr>
            <w:tcW w:w="850" w:type="dxa"/>
          </w:tcPr>
          <w:p w14:paraId="782C97C0" w14:textId="0D9CBBEB" w:rsidR="0057705C" w:rsidRDefault="0057705C" w:rsidP="0057705C">
            <w:pPr>
              <w:jc w:val="center"/>
            </w:pPr>
            <w:r>
              <w:t>#</w:t>
            </w:r>
            <w:r w:rsidR="00FE36CC">
              <w:t>4</w:t>
            </w:r>
          </w:p>
        </w:tc>
        <w:tc>
          <w:tcPr>
            <w:tcW w:w="2547" w:type="dxa"/>
          </w:tcPr>
          <w:p w14:paraId="61C6987C" w14:textId="79865FA0" w:rsidR="0057705C" w:rsidRDefault="003C4538" w:rsidP="0057705C">
            <w:bookmarkStart w:id="10" w:name="_Hlk87112154"/>
            <w:r>
              <w:t>Show Logout menu item now enabled</w:t>
            </w:r>
            <w:bookmarkEnd w:id="10"/>
          </w:p>
        </w:tc>
        <w:tc>
          <w:tcPr>
            <w:tcW w:w="2268" w:type="dxa"/>
          </w:tcPr>
          <w:p w14:paraId="1AD4B114" w14:textId="09058E4E" w:rsidR="0057705C" w:rsidRDefault="003C4538" w:rsidP="0057705C">
            <w:r>
              <w:t>Menu displayed</w:t>
            </w:r>
          </w:p>
        </w:tc>
        <w:tc>
          <w:tcPr>
            <w:tcW w:w="1701" w:type="dxa"/>
          </w:tcPr>
          <w:p w14:paraId="6C9A128C" w14:textId="37DCF607" w:rsidR="0057705C" w:rsidRDefault="0057705C" w:rsidP="0057705C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584" w:type="dxa"/>
          </w:tcPr>
          <w:p w14:paraId="6DC66D3B" w14:textId="1C43320A" w:rsidR="00540EF2" w:rsidRDefault="0057705C" w:rsidP="003C4538">
            <w:r>
              <w:t xml:space="preserve">Figure </w:t>
            </w:r>
            <w:r w:rsidR="003C4538">
              <w:t>10</w:t>
            </w:r>
          </w:p>
        </w:tc>
      </w:tr>
      <w:tr w:rsidR="0057705C" w14:paraId="42EEF479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326B2D27" w14:textId="04E7BA91" w:rsidR="0057705C" w:rsidRDefault="0057705C" w:rsidP="0057705C">
            <w:pPr>
              <w:jc w:val="center"/>
            </w:pPr>
            <w:r>
              <w:t>#</w:t>
            </w:r>
            <w:r w:rsidR="00FE36CC">
              <w:t>5</w:t>
            </w:r>
          </w:p>
        </w:tc>
        <w:tc>
          <w:tcPr>
            <w:tcW w:w="2547" w:type="dxa"/>
          </w:tcPr>
          <w:p w14:paraId="54AFFE45" w14:textId="758A1C5D" w:rsidR="0057705C" w:rsidRDefault="005E7242" w:rsidP="0057705C">
            <w:bookmarkStart w:id="11" w:name="_Hlk87112166"/>
            <w:r>
              <w:t>Open Chat session</w:t>
            </w:r>
            <w:bookmarkEnd w:id="11"/>
          </w:p>
        </w:tc>
        <w:tc>
          <w:tcPr>
            <w:tcW w:w="2268" w:type="dxa"/>
          </w:tcPr>
          <w:p w14:paraId="7EBA7361" w14:textId="219ACBA5" w:rsidR="0057705C" w:rsidRDefault="001B6AA3" w:rsidP="0057705C">
            <w:r>
              <w:t>Menu displayed</w:t>
            </w:r>
          </w:p>
        </w:tc>
        <w:tc>
          <w:tcPr>
            <w:tcW w:w="1701" w:type="dxa"/>
          </w:tcPr>
          <w:p w14:paraId="51E95A08" w14:textId="18545F4D" w:rsidR="0057705C" w:rsidRDefault="002E6BD8" w:rsidP="0057705C">
            <w:r w:rsidRPr="002E6BD8">
              <w:t xml:space="preserve">As </w:t>
            </w:r>
            <w:proofErr w:type="gramStart"/>
            <w:r w:rsidRPr="002E6BD8">
              <w:t>expected</w:t>
            </w:r>
            <w:proofErr w:type="gramEnd"/>
          </w:p>
        </w:tc>
        <w:tc>
          <w:tcPr>
            <w:tcW w:w="1584" w:type="dxa"/>
          </w:tcPr>
          <w:p w14:paraId="002FC040" w14:textId="46202743" w:rsidR="00AF203F" w:rsidRDefault="00540EF2" w:rsidP="005E7242">
            <w:r>
              <w:t xml:space="preserve">Figure </w:t>
            </w:r>
            <w:r w:rsidR="00D60687">
              <w:t>1</w:t>
            </w:r>
            <w:r w:rsidR="005E7242">
              <w:t>1</w:t>
            </w:r>
          </w:p>
        </w:tc>
      </w:tr>
      <w:tr w:rsidR="0057705C" w14:paraId="6612CD62" w14:textId="77777777" w:rsidTr="00422E2C">
        <w:tc>
          <w:tcPr>
            <w:tcW w:w="850" w:type="dxa"/>
          </w:tcPr>
          <w:p w14:paraId="642599A7" w14:textId="46B00F67" w:rsidR="0057705C" w:rsidRDefault="0057705C" w:rsidP="0057705C">
            <w:pPr>
              <w:jc w:val="center"/>
            </w:pPr>
            <w:r>
              <w:t>#</w:t>
            </w:r>
            <w:r w:rsidR="00FE36CC">
              <w:t>6</w:t>
            </w:r>
          </w:p>
        </w:tc>
        <w:tc>
          <w:tcPr>
            <w:tcW w:w="2547" w:type="dxa"/>
          </w:tcPr>
          <w:p w14:paraId="11847FC6" w14:textId="21765A7F" w:rsidR="0057705C" w:rsidRDefault="001B6AA3" w:rsidP="0057705C">
            <w:bookmarkStart w:id="12" w:name="_Hlk87112172"/>
            <w:r>
              <w:t>Have a Chat</w:t>
            </w:r>
            <w:bookmarkEnd w:id="12"/>
          </w:p>
        </w:tc>
        <w:tc>
          <w:tcPr>
            <w:tcW w:w="2268" w:type="dxa"/>
          </w:tcPr>
          <w:p w14:paraId="23269C2F" w14:textId="2505702A" w:rsidR="0057705C" w:rsidRDefault="001B6AA3" w:rsidP="0057705C">
            <w:r>
              <w:t>Show Chat view with typed in text and responses from the Chat Server</w:t>
            </w:r>
          </w:p>
        </w:tc>
        <w:tc>
          <w:tcPr>
            <w:tcW w:w="1701" w:type="dxa"/>
          </w:tcPr>
          <w:p w14:paraId="1B4274F8" w14:textId="0B717BAC" w:rsidR="0057705C" w:rsidRDefault="00171BDC" w:rsidP="0057705C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584" w:type="dxa"/>
          </w:tcPr>
          <w:p w14:paraId="3079E1E3" w14:textId="77777777" w:rsidR="002340D1" w:rsidRDefault="00171BDC" w:rsidP="002340D1">
            <w:r>
              <w:t xml:space="preserve">Figure </w:t>
            </w:r>
            <w:r w:rsidR="00D60687">
              <w:t>1</w:t>
            </w:r>
            <w:r w:rsidR="001B6AA3">
              <w:t>2</w:t>
            </w:r>
          </w:p>
          <w:p w14:paraId="7799BEF7" w14:textId="6B49EDF9" w:rsidR="002340D1" w:rsidRDefault="002340D1" w:rsidP="002340D1">
            <w:r>
              <w:t>Figure 13</w:t>
            </w:r>
          </w:p>
          <w:p w14:paraId="60400164" w14:textId="252590E5" w:rsidR="002340D1" w:rsidRDefault="002340D1" w:rsidP="002340D1">
            <w:r>
              <w:t>Figure 14</w:t>
            </w:r>
          </w:p>
          <w:p w14:paraId="12823651" w14:textId="730F5FBA" w:rsidR="002340D1" w:rsidRDefault="002340D1" w:rsidP="002340D1">
            <w:r>
              <w:t>Figure 15</w:t>
            </w:r>
          </w:p>
          <w:p w14:paraId="5F8E02EB" w14:textId="55056AFF" w:rsidR="00171BDC" w:rsidRDefault="002340D1" w:rsidP="002340D1">
            <w:r>
              <w:t>Figure 16</w:t>
            </w:r>
          </w:p>
        </w:tc>
      </w:tr>
      <w:tr w:rsidR="001B6AA3" w14:paraId="4C5155B0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08F84A21" w14:textId="3718E7E4" w:rsidR="001B6AA3" w:rsidRDefault="00142F39" w:rsidP="0057705C">
            <w:pPr>
              <w:jc w:val="center"/>
            </w:pPr>
            <w:r>
              <w:t>#7</w:t>
            </w:r>
          </w:p>
        </w:tc>
        <w:tc>
          <w:tcPr>
            <w:tcW w:w="2547" w:type="dxa"/>
          </w:tcPr>
          <w:p w14:paraId="3840801F" w14:textId="3F751F20" w:rsidR="001B6AA3" w:rsidRDefault="00142F39" w:rsidP="0057705C">
            <w:bookmarkStart w:id="13" w:name="_Hlk87112179"/>
            <w:r>
              <w:t>Close Chat session</w:t>
            </w:r>
            <w:bookmarkEnd w:id="13"/>
          </w:p>
        </w:tc>
        <w:tc>
          <w:tcPr>
            <w:tcW w:w="2268" w:type="dxa"/>
          </w:tcPr>
          <w:p w14:paraId="1D7FFE94" w14:textId="4AB70624" w:rsidR="001B6AA3" w:rsidRDefault="00142F39" w:rsidP="0057705C">
            <w:r>
              <w:t>Chat view gone</w:t>
            </w:r>
          </w:p>
        </w:tc>
        <w:tc>
          <w:tcPr>
            <w:tcW w:w="1701" w:type="dxa"/>
          </w:tcPr>
          <w:p w14:paraId="52563B06" w14:textId="7067B53A" w:rsidR="001B6AA3" w:rsidRDefault="00142F39" w:rsidP="0057705C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584" w:type="dxa"/>
          </w:tcPr>
          <w:p w14:paraId="4F081DBF" w14:textId="77777777" w:rsidR="001B6AA3" w:rsidRDefault="00142F39" w:rsidP="00D60687">
            <w:r>
              <w:t>Figure 17</w:t>
            </w:r>
          </w:p>
          <w:p w14:paraId="5123250D" w14:textId="3A1EBEC9" w:rsidR="00142F39" w:rsidRDefault="00142F39" w:rsidP="00D60687">
            <w:r>
              <w:t>Figure 18</w:t>
            </w:r>
          </w:p>
        </w:tc>
      </w:tr>
      <w:tr w:rsidR="001B6AA3" w14:paraId="3B3D3463" w14:textId="77777777" w:rsidTr="00422E2C">
        <w:tc>
          <w:tcPr>
            <w:tcW w:w="850" w:type="dxa"/>
          </w:tcPr>
          <w:p w14:paraId="2DB39CFE" w14:textId="5D3BEAD6" w:rsidR="001B6AA3" w:rsidRDefault="002417AE" w:rsidP="0057705C">
            <w:pPr>
              <w:jc w:val="center"/>
            </w:pPr>
            <w:r>
              <w:t>#8</w:t>
            </w:r>
          </w:p>
        </w:tc>
        <w:tc>
          <w:tcPr>
            <w:tcW w:w="2547" w:type="dxa"/>
          </w:tcPr>
          <w:p w14:paraId="5E9A7538" w14:textId="4756DC60" w:rsidR="001B6AA3" w:rsidRDefault="002417AE" w:rsidP="0057705C">
            <w:bookmarkStart w:id="14" w:name="_Hlk87112186"/>
            <w:r>
              <w:t>Logout</w:t>
            </w:r>
            <w:bookmarkEnd w:id="14"/>
          </w:p>
        </w:tc>
        <w:tc>
          <w:tcPr>
            <w:tcW w:w="2268" w:type="dxa"/>
          </w:tcPr>
          <w:p w14:paraId="668FC0FB" w14:textId="109BD4BD" w:rsidR="001B6AA3" w:rsidRDefault="002417AE" w:rsidP="0057705C">
            <w:r>
              <w:t>Light goes Red</w:t>
            </w:r>
          </w:p>
        </w:tc>
        <w:tc>
          <w:tcPr>
            <w:tcW w:w="1701" w:type="dxa"/>
          </w:tcPr>
          <w:p w14:paraId="33EB3CA5" w14:textId="0781486B" w:rsidR="001B6AA3" w:rsidRDefault="002417AE" w:rsidP="0057705C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584" w:type="dxa"/>
          </w:tcPr>
          <w:p w14:paraId="43DA4C90" w14:textId="77777777" w:rsidR="001B6AA3" w:rsidRDefault="002417AE" w:rsidP="00D60687">
            <w:r>
              <w:t>Figure 19</w:t>
            </w:r>
          </w:p>
          <w:p w14:paraId="62824926" w14:textId="3DF9CAA6" w:rsidR="002417AE" w:rsidRDefault="002417AE" w:rsidP="00D60687">
            <w:r>
              <w:t>Figure 20</w:t>
            </w:r>
          </w:p>
        </w:tc>
      </w:tr>
      <w:tr w:rsidR="001B6AA3" w14:paraId="09B2C20A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360F7DED" w14:textId="74AC1738" w:rsidR="001B6AA3" w:rsidRDefault="00BB6484" w:rsidP="0057705C">
            <w:pPr>
              <w:jc w:val="center"/>
            </w:pPr>
            <w:r>
              <w:t>#9</w:t>
            </w:r>
          </w:p>
        </w:tc>
        <w:tc>
          <w:tcPr>
            <w:tcW w:w="2547" w:type="dxa"/>
          </w:tcPr>
          <w:p w14:paraId="0B5EBD46" w14:textId="2BB08347" w:rsidR="001B6AA3" w:rsidRDefault="00BB6484" w:rsidP="0057705C">
            <w:bookmarkStart w:id="15" w:name="_Hlk87112193"/>
            <w:r>
              <w:t>Display About Dialog</w:t>
            </w:r>
            <w:bookmarkEnd w:id="15"/>
          </w:p>
        </w:tc>
        <w:tc>
          <w:tcPr>
            <w:tcW w:w="2268" w:type="dxa"/>
          </w:tcPr>
          <w:p w14:paraId="4C8FE78B" w14:textId="481DBD96" w:rsidR="001B6AA3" w:rsidRDefault="00BB6484" w:rsidP="0057705C">
            <w:r>
              <w:t>Dialog displayed</w:t>
            </w:r>
          </w:p>
        </w:tc>
        <w:tc>
          <w:tcPr>
            <w:tcW w:w="1701" w:type="dxa"/>
          </w:tcPr>
          <w:p w14:paraId="47B2936A" w14:textId="344AC4DC" w:rsidR="001B6AA3" w:rsidRDefault="00BB6484" w:rsidP="0057705C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584" w:type="dxa"/>
          </w:tcPr>
          <w:p w14:paraId="4EE3B181" w14:textId="77777777" w:rsidR="001B6AA3" w:rsidRDefault="00BB6484" w:rsidP="00D60687">
            <w:r>
              <w:t>Figure 21</w:t>
            </w:r>
          </w:p>
          <w:p w14:paraId="28CE3422" w14:textId="23E5A55C" w:rsidR="00BB6484" w:rsidRDefault="00BB6484" w:rsidP="00D60687">
            <w:r>
              <w:t>Figure 22</w:t>
            </w:r>
          </w:p>
        </w:tc>
      </w:tr>
      <w:tr w:rsidR="00EE574C" w14:paraId="0F7EA011" w14:textId="77777777" w:rsidTr="00422E2C">
        <w:tc>
          <w:tcPr>
            <w:tcW w:w="850" w:type="dxa"/>
          </w:tcPr>
          <w:p w14:paraId="70545595" w14:textId="43594DE4" w:rsidR="00EE574C" w:rsidRDefault="00EE574C" w:rsidP="0057705C">
            <w:pPr>
              <w:jc w:val="center"/>
            </w:pPr>
            <w:r>
              <w:t>#10</w:t>
            </w:r>
          </w:p>
        </w:tc>
        <w:tc>
          <w:tcPr>
            <w:tcW w:w="2547" w:type="dxa"/>
          </w:tcPr>
          <w:p w14:paraId="6E6417A8" w14:textId="55E0F1D0" w:rsidR="00EE574C" w:rsidRDefault="00EE574C" w:rsidP="0057705C">
            <w:r>
              <w:t>Display the Help Window</w:t>
            </w:r>
          </w:p>
        </w:tc>
        <w:tc>
          <w:tcPr>
            <w:tcW w:w="2268" w:type="dxa"/>
          </w:tcPr>
          <w:p w14:paraId="10EC82D8" w14:textId="6B7CFF80" w:rsidR="00EE574C" w:rsidRDefault="00EE574C" w:rsidP="0057705C">
            <w:r>
              <w:t>Window displayed</w:t>
            </w:r>
          </w:p>
        </w:tc>
        <w:tc>
          <w:tcPr>
            <w:tcW w:w="1701" w:type="dxa"/>
          </w:tcPr>
          <w:p w14:paraId="5C6440DB" w14:textId="30F5F7E1" w:rsidR="00EE574C" w:rsidRDefault="00EE574C" w:rsidP="0057705C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584" w:type="dxa"/>
          </w:tcPr>
          <w:p w14:paraId="17B40C0E" w14:textId="77777777" w:rsidR="00EE574C" w:rsidRDefault="00EE574C" w:rsidP="00D60687">
            <w:r>
              <w:t>Figure 23</w:t>
            </w:r>
          </w:p>
          <w:p w14:paraId="0D18E7BB" w14:textId="3C7224CF" w:rsidR="00EE574C" w:rsidRDefault="00EE574C" w:rsidP="00D60687">
            <w:r>
              <w:t>Figure 24</w:t>
            </w:r>
          </w:p>
        </w:tc>
      </w:tr>
      <w:tr w:rsidR="00BB6484" w14:paraId="2B7DC023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6640569C" w14:textId="378A1DA4" w:rsidR="00BB6484" w:rsidRDefault="00724F27" w:rsidP="0057705C">
            <w:pPr>
              <w:jc w:val="center"/>
            </w:pPr>
            <w:r>
              <w:t>#1</w:t>
            </w:r>
            <w:r w:rsidR="00EE574C">
              <w:t>1</w:t>
            </w:r>
          </w:p>
        </w:tc>
        <w:tc>
          <w:tcPr>
            <w:tcW w:w="2547" w:type="dxa"/>
          </w:tcPr>
          <w:p w14:paraId="4D477A3C" w14:textId="7143865D" w:rsidR="00BB6484" w:rsidRDefault="00724F27" w:rsidP="0057705C">
            <w:bookmarkStart w:id="16" w:name="_Hlk87112200"/>
            <w:r>
              <w:t>Test Login with wrong password</w:t>
            </w:r>
            <w:bookmarkEnd w:id="16"/>
          </w:p>
        </w:tc>
        <w:tc>
          <w:tcPr>
            <w:tcW w:w="2268" w:type="dxa"/>
          </w:tcPr>
          <w:p w14:paraId="4A292849" w14:textId="5DC7EBD6" w:rsidR="00BB6484" w:rsidRDefault="00724F27" w:rsidP="0057705C">
            <w:r>
              <w:t>Error message</w:t>
            </w:r>
          </w:p>
        </w:tc>
        <w:tc>
          <w:tcPr>
            <w:tcW w:w="1701" w:type="dxa"/>
          </w:tcPr>
          <w:p w14:paraId="27FB6637" w14:textId="64E6E60E" w:rsidR="00BB6484" w:rsidRDefault="00724F27" w:rsidP="0057705C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584" w:type="dxa"/>
          </w:tcPr>
          <w:p w14:paraId="12504335" w14:textId="124DA3B0" w:rsidR="00BB6484" w:rsidRDefault="00724F27" w:rsidP="00D60687">
            <w:r>
              <w:t>Figure 2</w:t>
            </w:r>
            <w:r w:rsidR="00EE574C">
              <w:t>5</w:t>
            </w:r>
          </w:p>
          <w:p w14:paraId="728D22D2" w14:textId="14F64FF5" w:rsidR="00724F27" w:rsidRDefault="00724F27" w:rsidP="00D60687">
            <w:r>
              <w:t>Figure 2</w:t>
            </w:r>
            <w:r w:rsidR="00EE574C">
              <w:t>6</w:t>
            </w:r>
          </w:p>
        </w:tc>
      </w:tr>
      <w:tr w:rsidR="00724F27" w14:paraId="07B4BCEE" w14:textId="77777777" w:rsidTr="00422E2C">
        <w:tc>
          <w:tcPr>
            <w:tcW w:w="850" w:type="dxa"/>
          </w:tcPr>
          <w:p w14:paraId="302E6A30" w14:textId="3802E37B" w:rsidR="00724F27" w:rsidRDefault="006B297B" w:rsidP="0057705C">
            <w:pPr>
              <w:jc w:val="center"/>
            </w:pPr>
            <w:r>
              <w:t>#1</w:t>
            </w:r>
            <w:r w:rsidR="00EE574C">
              <w:t>2</w:t>
            </w:r>
          </w:p>
        </w:tc>
        <w:tc>
          <w:tcPr>
            <w:tcW w:w="2547" w:type="dxa"/>
          </w:tcPr>
          <w:p w14:paraId="7FAC8747" w14:textId="72125971" w:rsidR="00724F27" w:rsidRDefault="006B297B" w:rsidP="0057705C">
            <w:bookmarkStart w:id="17" w:name="_Hlk87112208"/>
            <w:r w:rsidRPr="003B7ED0">
              <w:t>Show validation of new Username &amp; Password</w:t>
            </w:r>
            <w:bookmarkEnd w:id="17"/>
          </w:p>
        </w:tc>
        <w:tc>
          <w:tcPr>
            <w:tcW w:w="2268" w:type="dxa"/>
          </w:tcPr>
          <w:p w14:paraId="18CEB8D0" w14:textId="699D737D" w:rsidR="00724F27" w:rsidRDefault="006B297B" w:rsidP="0057705C">
            <w:r>
              <w:t>Show various screens as both the Username and Password are both progressed from invalid to valid</w:t>
            </w:r>
          </w:p>
        </w:tc>
        <w:tc>
          <w:tcPr>
            <w:tcW w:w="1701" w:type="dxa"/>
          </w:tcPr>
          <w:p w14:paraId="4D94CD84" w14:textId="1646E52D" w:rsidR="00724F27" w:rsidRDefault="006B297B" w:rsidP="0057705C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584" w:type="dxa"/>
          </w:tcPr>
          <w:p w14:paraId="6E4CE362" w14:textId="134049EF" w:rsidR="006B297B" w:rsidRDefault="006B297B" w:rsidP="006B297B">
            <w:r>
              <w:t>Figure 2</w:t>
            </w:r>
            <w:r w:rsidR="00EE574C">
              <w:t>7</w:t>
            </w:r>
          </w:p>
          <w:p w14:paraId="16BC296E" w14:textId="39050847" w:rsidR="006B297B" w:rsidRDefault="006B297B" w:rsidP="006B297B">
            <w:r>
              <w:t>Figure 2</w:t>
            </w:r>
            <w:r w:rsidR="00EE574C">
              <w:t>8</w:t>
            </w:r>
          </w:p>
          <w:p w14:paraId="4B8E1A21" w14:textId="5F371624" w:rsidR="006B297B" w:rsidRDefault="006B297B" w:rsidP="006B297B">
            <w:r>
              <w:t>Figure 2</w:t>
            </w:r>
            <w:r w:rsidR="00EE574C">
              <w:t>9</w:t>
            </w:r>
          </w:p>
          <w:p w14:paraId="258D5488" w14:textId="76A7D968" w:rsidR="006B297B" w:rsidRDefault="006B297B" w:rsidP="006B297B">
            <w:r>
              <w:t xml:space="preserve">Figure </w:t>
            </w:r>
            <w:r w:rsidR="00EE574C">
              <w:t>30</w:t>
            </w:r>
          </w:p>
          <w:p w14:paraId="39F0B881" w14:textId="0CE51749" w:rsidR="006B297B" w:rsidRDefault="006B297B" w:rsidP="006B297B">
            <w:r>
              <w:t xml:space="preserve">Figure </w:t>
            </w:r>
            <w:r w:rsidR="00EE574C">
              <w:t>31</w:t>
            </w:r>
          </w:p>
          <w:p w14:paraId="62E2F132" w14:textId="5E1AA239" w:rsidR="006B297B" w:rsidRDefault="006B297B" w:rsidP="006B297B">
            <w:r>
              <w:t>Figure 3</w:t>
            </w:r>
            <w:r w:rsidR="00EE574C">
              <w:t>2</w:t>
            </w:r>
          </w:p>
          <w:p w14:paraId="374BFE2E" w14:textId="0C502F5C" w:rsidR="006B297B" w:rsidRDefault="006B297B" w:rsidP="006B297B">
            <w:r>
              <w:t>Figure 3</w:t>
            </w:r>
            <w:r w:rsidR="00EE574C">
              <w:t>3</w:t>
            </w:r>
          </w:p>
          <w:p w14:paraId="7962FD94" w14:textId="4F8B0B7D" w:rsidR="006B297B" w:rsidRDefault="006B297B" w:rsidP="006B297B">
            <w:r>
              <w:t>Figure 3</w:t>
            </w:r>
            <w:r w:rsidR="00EE574C">
              <w:t>4</w:t>
            </w:r>
          </w:p>
          <w:p w14:paraId="65A712EB" w14:textId="7409C32A" w:rsidR="006B297B" w:rsidRDefault="006B297B" w:rsidP="006B297B">
            <w:r>
              <w:t>Figure 3</w:t>
            </w:r>
            <w:r w:rsidR="00EE574C">
              <w:t>5</w:t>
            </w:r>
          </w:p>
          <w:p w14:paraId="609D2581" w14:textId="18D03E0D" w:rsidR="006B297B" w:rsidRDefault="006B297B" w:rsidP="00D60687">
            <w:r>
              <w:t>Figure 3</w:t>
            </w:r>
            <w:r w:rsidR="00EE574C">
              <w:t>6</w:t>
            </w:r>
          </w:p>
        </w:tc>
      </w:tr>
      <w:tr w:rsidR="006B297B" w14:paraId="719B114E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61132B46" w14:textId="1109A060" w:rsidR="006B297B" w:rsidRDefault="00926064" w:rsidP="0057705C">
            <w:pPr>
              <w:jc w:val="center"/>
            </w:pPr>
            <w:r>
              <w:t>#1</w:t>
            </w:r>
            <w:r w:rsidR="00EE574C">
              <w:t>3</w:t>
            </w:r>
          </w:p>
        </w:tc>
        <w:tc>
          <w:tcPr>
            <w:tcW w:w="2547" w:type="dxa"/>
          </w:tcPr>
          <w:p w14:paraId="37701391" w14:textId="62614F43" w:rsidR="006B297B" w:rsidRPr="003B7ED0" w:rsidRDefault="00926064" w:rsidP="0057705C">
            <w:bookmarkStart w:id="18" w:name="_Hlk87112224"/>
            <w:r>
              <w:t xml:space="preserve">Test </w:t>
            </w:r>
            <w:r w:rsidR="00E227B6">
              <w:t>GUI</w:t>
            </w:r>
            <w:r>
              <w:t xml:space="preserve"> Application with both servers down</w:t>
            </w:r>
            <w:bookmarkEnd w:id="18"/>
          </w:p>
        </w:tc>
        <w:tc>
          <w:tcPr>
            <w:tcW w:w="2268" w:type="dxa"/>
          </w:tcPr>
          <w:p w14:paraId="61AB742C" w14:textId="74F84608" w:rsidR="006B297B" w:rsidRDefault="00926064" w:rsidP="0057705C">
            <w:r>
              <w:t>Error message</w:t>
            </w:r>
          </w:p>
        </w:tc>
        <w:tc>
          <w:tcPr>
            <w:tcW w:w="1701" w:type="dxa"/>
          </w:tcPr>
          <w:p w14:paraId="0994954D" w14:textId="27943E4C" w:rsidR="006B297B" w:rsidRDefault="00926064" w:rsidP="0057705C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584" w:type="dxa"/>
          </w:tcPr>
          <w:p w14:paraId="70AB1C59" w14:textId="1AC9AA3D" w:rsidR="006B297B" w:rsidRDefault="00926064" w:rsidP="006B297B">
            <w:r>
              <w:t>Figure 3</w:t>
            </w:r>
            <w:r w:rsidR="00EE574C">
              <w:t>7</w:t>
            </w:r>
          </w:p>
          <w:p w14:paraId="7E043CE0" w14:textId="7568BF40" w:rsidR="00310168" w:rsidRDefault="00310168" w:rsidP="006B297B">
            <w:r>
              <w:t>Figure 3</w:t>
            </w:r>
            <w:r w:rsidR="00EE574C">
              <w:t>8</w:t>
            </w:r>
          </w:p>
          <w:p w14:paraId="1F83C4EA" w14:textId="4DC8164F" w:rsidR="00310168" w:rsidRDefault="00310168" w:rsidP="006B297B">
            <w:r>
              <w:t>Figure 3</w:t>
            </w:r>
            <w:r w:rsidR="00EE574C">
              <w:t>9</w:t>
            </w:r>
          </w:p>
          <w:p w14:paraId="2430723B" w14:textId="2CF6007B" w:rsidR="00310168" w:rsidRDefault="00310168" w:rsidP="006B297B">
            <w:r>
              <w:t xml:space="preserve">Figure </w:t>
            </w:r>
            <w:r w:rsidR="00EE574C">
              <w:t>40</w:t>
            </w:r>
          </w:p>
        </w:tc>
      </w:tr>
      <w:tr w:rsidR="00310168" w14:paraId="01C7B229" w14:textId="77777777" w:rsidTr="00422E2C">
        <w:tc>
          <w:tcPr>
            <w:tcW w:w="850" w:type="dxa"/>
          </w:tcPr>
          <w:p w14:paraId="6AF847E6" w14:textId="5584E520" w:rsidR="00310168" w:rsidRDefault="00310168" w:rsidP="0057705C">
            <w:pPr>
              <w:jc w:val="center"/>
            </w:pPr>
            <w:r>
              <w:t>#1</w:t>
            </w:r>
            <w:r w:rsidR="00EE574C">
              <w:t>4</w:t>
            </w:r>
          </w:p>
        </w:tc>
        <w:tc>
          <w:tcPr>
            <w:tcW w:w="2547" w:type="dxa"/>
          </w:tcPr>
          <w:p w14:paraId="51EB2B61" w14:textId="176906E5" w:rsidR="00310168" w:rsidRDefault="00310168" w:rsidP="0057705C">
            <w:bookmarkStart w:id="19" w:name="_Hlk87112240"/>
            <w:r>
              <w:t>Restart RMI Server and retry Login</w:t>
            </w:r>
            <w:bookmarkEnd w:id="19"/>
          </w:p>
        </w:tc>
        <w:tc>
          <w:tcPr>
            <w:tcW w:w="2268" w:type="dxa"/>
          </w:tcPr>
          <w:p w14:paraId="45EC0693" w14:textId="528079A3" w:rsidR="00310168" w:rsidRDefault="00310168" w:rsidP="0057705C">
            <w:r>
              <w:t>Show Login success message</w:t>
            </w:r>
          </w:p>
        </w:tc>
        <w:tc>
          <w:tcPr>
            <w:tcW w:w="1701" w:type="dxa"/>
          </w:tcPr>
          <w:p w14:paraId="0AC5032E" w14:textId="2ABFEAD3" w:rsidR="00310168" w:rsidRDefault="00310168" w:rsidP="0057705C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584" w:type="dxa"/>
          </w:tcPr>
          <w:p w14:paraId="12D0620D" w14:textId="355CD8E9" w:rsidR="00310168" w:rsidRDefault="00310168" w:rsidP="006B297B">
            <w:r>
              <w:t xml:space="preserve">Figure </w:t>
            </w:r>
            <w:r w:rsidR="00EE574C">
              <w:t>41</w:t>
            </w:r>
          </w:p>
          <w:p w14:paraId="4317C404" w14:textId="2903D458" w:rsidR="00310168" w:rsidRDefault="00310168" w:rsidP="006B297B">
            <w:r>
              <w:t>Figure 4</w:t>
            </w:r>
            <w:r w:rsidR="00EE574C">
              <w:t>2</w:t>
            </w:r>
          </w:p>
        </w:tc>
      </w:tr>
      <w:tr w:rsidR="005A1BBC" w14:paraId="032F4D8E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3A769AF5" w14:textId="2C4626B7" w:rsidR="005A1BBC" w:rsidRDefault="005A1BBC" w:rsidP="0057705C">
            <w:pPr>
              <w:jc w:val="center"/>
            </w:pPr>
            <w:r>
              <w:t>#1</w:t>
            </w:r>
            <w:r w:rsidR="00EE574C">
              <w:t>5</w:t>
            </w:r>
          </w:p>
        </w:tc>
        <w:tc>
          <w:tcPr>
            <w:tcW w:w="2547" w:type="dxa"/>
          </w:tcPr>
          <w:p w14:paraId="73237354" w14:textId="5B51AE14" w:rsidR="005A1BBC" w:rsidRDefault="005A1BBC" w:rsidP="0057705C">
            <w:bookmarkStart w:id="20" w:name="_Hlk87112250"/>
            <w:r>
              <w:t>Try to open Chat session</w:t>
            </w:r>
            <w:bookmarkEnd w:id="20"/>
          </w:p>
        </w:tc>
        <w:tc>
          <w:tcPr>
            <w:tcW w:w="2268" w:type="dxa"/>
          </w:tcPr>
          <w:p w14:paraId="320C64EA" w14:textId="1D7ADD78" w:rsidR="005A1BBC" w:rsidRDefault="005A1BBC" w:rsidP="0057705C">
            <w:r>
              <w:t>Error message</w:t>
            </w:r>
          </w:p>
        </w:tc>
        <w:tc>
          <w:tcPr>
            <w:tcW w:w="1701" w:type="dxa"/>
          </w:tcPr>
          <w:p w14:paraId="2088212D" w14:textId="2410D084" w:rsidR="005A1BBC" w:rsidRDefault="005A1BBC" w:rsidP="0057705C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584" w:type="dxa"/>
          </w:tcPr>
          <w:p w14:paraId="216D8FB8" w14:textId="0403D54F" w:rsidR="005A1BBC" w:rsidRDefault="005A1BBC" w:rsidP="006B297B">
            <w:r>
              <w:t>Figure 4</w:t>
            </w:r>
            <w:r w:rsidR="00EE574C">
              <w:t>3</w:t>
            </w:r>
          </w:p>
        </w:tc>
      </w:tr>
      <w:tr w:rsidR="005A1BBC" w14:paraId="43287DDD" w14:textId="77777777" w:rsidTr="00422E2C">
        <w:tc>
          <w:tcPr>
            <w:tcW w:w="850" w:type="dxa"/>
          </w:tcPr>
          <w:p w14:paraId="7A9B7CD9" w14:textId="57550116" w:rsidR="005A1BBC" w:rsidRDefault="005A1BBC" w:rsidP="0057705C">
            <w:pPr>
              <w:jc w:val="center"/>
            </w:pPr>
            <w:r>
              <w:t>#1</w:t>
            </w:r>
            <w:r w:rsidR="00EE574C">
              <w:t>6</w:t>
            </w:r>
          </w:p>
        </w:tc>
        <w:tc>
          <w:tcPr>
            <w:tcW w:w="2547" w:type="dxa"/>
          </w:tcPr>
          <w:p w14:paraId="3A1195D5" w14:textId="1DFB1A08" w:rsidR="005A1BBC" w:rsidRDefault="005A1BBC" w:rsidP="0057705C">
            <w:bookmarkStart w:id="21" w:name="_Hlk87112260"/>
            <w:r>
              <w:t>Restart Socket Server and reopen Chat session</w:t>
            </w:r>
            <w:bookmarkEnd w:id="21"/>
          </w:p>
        </w:tc>
        <w:tc>
          <w:tcPr>
            <w:tcW w:w="2268" w:type="dxa"/>
          </w:tcPr>
          <w:p w14:paraId="4FADCFBD" w14:textId="322F3D3A" w:rsidR="005A1BBC" w:rsidRDefault="005A1BBC" w:rsidP="0057705C">
            <w:r>
              <w:t>Chat session connected</w:t>
            </w:r>
          </w:p>
        </w:tc>
        <w:tc>
          <w:tcPr>
            <w:tcW w:w="1701" w:type="dxa"/>
          </w:tcPr>
          <w:p w14:paraId="5A076AD0" w14:textId="6CFC2DF2" w:rsidR="005A1BBC" w:rsidRDefault="005A1BBC" w:rsidP="0057705C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584" w:type="dxa"/>
          </w:tcPr>
          <w:p w14:paraId="793C66EB" w14:textId="7ADD1020" w:rsidR="005A1BBC" w:rsidRDefault="005A1BBC" w:rsidP="006B297B">
            <w:r>
              <w:t>Figure 4</w:t>
            </w:r>
            <w:r w:rsidR="00EE574C">
              <w:t>4</w:t>
            </w:r>
          </w:p>
          <w:p w14:paraId="69998FA4" w14:textId="2E35C7A6" w:rsidR="005A1BBC" w:rsidRDefault="005A1BBC" w:rsidP="006B297B">
            <w:r>
              <w:t>Figure 4</w:t>
            </w:r>
            <w:r w:rsidR="00EE574C">
              <w:t>5</w:t>
            </w:r>
          </w:p>
        </w:tc>
      </w:tr>
      <w:tr w:rsidR="005A1BBC" w14:paraId="70667BBD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72939C11" w14:textId="678A3C7B" w:rsidR="005A1BBC" w:rsidRDefault="005A1BBC" w:rsidP="0057705C">
            <w:pPr>
              <w:jc w:val="center"/>
            </w:pPr>
            <w:r>
              <w:t>#1</w:t>
            </w:r>
            <w:r w:rsidR="00EE574C">
              <w:t>7</w:t>
            </w:r>
          </w:p>
        </w:tc>
        <w:tc>
          <w:tcPr>
            <w:tcW w:w="2547" w:type="dxa"/>
          </w:tcPr>
          <w:p w14:paraId="23D72D24" w14:textId="42ACF407" w:rsidR="005A1BBC" w:rsidRDefault="005A1BBC" w:rsidP="0057705C">
            <w:bookmarkStart w:id="22" w:name="_Hlk87112268"/>
            <w:r>
              <w:t>Logout with Chat session open</w:t>
            </w:r>
            <w:bookmarkEnd w:id="22"/>
          </w:p>
        </w:tc>
        <w:tc>
          <w:tcPr>
            <w:tcW w:w="2268" w:type="dxa"/>
          </w:tcPr>
          <w:p w14:paraId="10EB8663" w14:textId="0972EB3C" w:rsidR="005A1BBC" w:rsidRDefault="005A1BBC" w:rsidP="0057705C">
            <w:r>
              <w:t xml:space="preserve">[Send] button </w:t>
            </w:r>
            <w:proofErr w:type="gramStart"/>
            <w:r>
              <w:t>disabled</w:t>
            </w:r>
            <w:proofErr w:type="gramEnd"/>
            <w:r>
              <w:t xml:space="preserve"> and light gone Red</w:t>
            </w:r>
          </w:p>
        </w:tc>
        <w:tc>
          <w:tcPr>
            <w:tcW w:w="1701" w:type="dxa"/>
          </w:tcPr>
          <w:p w14:paraId="368F424E" w14:textId="12F284BC" w:rsidR="005A1BBC" w:rsidRDefault="005A1BBC" w:rsidP="0057705C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584" w:type="dxa"/>
          </w:tcPr>
          <w:p w14:paraId="64656C5E" w14:textId="02963B83" w:rsidR="005A1BBC" w:rsidRDefault="005A1BBC" w:rsidP="006B297B">
            <w:r>
              <w:t>Figure 4</w:t>
            </w:r>
            <w:r w:rsidR="00EE574C">
              <w:t>6</w:t>
            </w:r>
          </w:p>
          <w:p w14:paraId="30EF88F9" w14:textId="372C4628" w:rsidR="005A1BBC" w:rsidRDefault="005A1BBC" w:rsidP="006B297B">
            <w:r>
              <w:t>Figure 4</w:t>
            </w:r>
            <w:r w:rsidR="00EE574C">
              <w:t>7</w:t>
            </w:r>
          </w:p>
        </w:tc>
      </w:tr>
      <w:tr w:rsidR="005A1BBC" w14:paraId="2EC735DD" w14:textId="77777777" w:rsidTr="00422E2C">
        <w:tc>
          <w:tcPr>
            <w:tcW w:w="850" w:type="dxa"/>
          </w:tcPr>
          <w:p w14:paraId="2307A7ED" w14:textId="3AE3093F" w:rsidR="005A1BBC" w:rsidRDefault="005A1BBC" w:rsidP="0057705C">
            <w:pPr>
              <w:jc w:val="center"/>
            </w:pPr>
            <w:r>
              <w:lastRenderedPageBreak/>
              <w:t>#1</w:t>
            </w:r>
            <w:r w:rsidR="00EE574C">
              <w:t>8</w:t>
            </w:r>
          </w:p>
        </w:tc>
        <w:tc>
          <w:tcPr>
            <w:tcW w:w="2547" w:type="dxa"/>
          </w:tcPr>
          <w:p w14:paraId="77C1F680" w14:textId="6489FD84" w:rsidR="005A1BBC" w:rsidRDefault="005A1BBC" w:rsidP="0057705C">
            <w:bookmarkStart w:id="23" w:name="_Hlk87112279"/>
            <w:r>
              <w:t>Final look at server consoles with log entries</w:t>
            </w:r>
            <w:bookmarkEnd w:id="23"/>
          </w:p>
        </w:tc>
        <w:tc>
          <w:tcPr>
            <w:tcW w:w="2268" w:type="dxa"/>
          </w:tcPr>
          <w:p w14:paraId="671A90AC" w14:textId="361AFFC6" w:rsidR="005A1BBC" w:rsidRDefault="005A1BBC" w:rsidP="0057705C">
            <w:r>
              <w:t>Show console</w:t>
            </w:r>
          </w:p>
        </w:tc>
        <w:tc>
          <w:tcPr>
            <w:tcW w:w="1701" w:type="dxa"/>
          </w:tcPr>
          <w:p w14:paraId="012D0036" w14:textId="507C1CD2" w:rsidR="005A1BBC" w:rsidRDefault="005A1BBC" w:rsidP="0057705C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584" w:type="dxa"/>
          </w:tcPr>
          <w:p w14:paraId="366DD668" w14:textId="034A2272" w:rsidR="005A1BBC" w:rsidRDefault="005A1BBC" w:rsidP="006B297B">
            <w:r>
              <w:t>Figure 46</w:t>
            </w:r>
          </w:p>
        </w:tc>
      </w:tr>
      <w:tr w:rsidR="005A1BBC" w14:paraId="2AB9801A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5DB76F63" w14:textId="1A9AEB8C" w:rsidR="005A1BBC" w:rsidRDefault="005A1BBC" w:rsidP="0057705C">
            <w:pPr>
              <w:jc w:val="center"/>
            </w:pPr>
            <w:r>
              <w:t>#18</w:t>
            </w:r>
          </w:p>
        </w:tc>
        <w:tc>
          <w:tcPr>
            <w:tcW w:w="2547" w:type="dxa"/>
          </w:tcPr>
          <w:p w14:paraId="613918FB" w14:textId="7342D958" w:rsidR="005A1BBC" w:rsidRDefault="005A1BBC" w:rsidP="0057705C">
            <w:bookmarkStart w:id="24" w:name="_Hlk87112286"/>
            <w:r>
              <w:t>Close the application</w:t>
            </w:r>
            <w:bookmarkEnd w:id="24"/>
          </w:p>
        </w:tc>
        <w:tc>
          <w:tcPr>
            <w:tcW w:w="2268" w:type="dxa"/>
          </w:tcPr>
          <w:p w14:paraId="6680443A" w14:textId="1325EBB5" w:rsidR="005A1BBC" w:rsidRDefault="005A1BBC" w:rsidP="0057705C">
            <w:r>
              <w:t>Done</w:t>
            </w:r>
          </w:p>
        </w:tc>
        <w:tc>
          <w:tcPr>
            <w:tcW w:w="1701" w:type="dxa"/>
          </w:tcPr>
          <w:p w14:paraId="61C64640" w14:textId="3DEC6AF9" w:rsidR="005A1BBC" w:rsidRDefault="005A1BBC" w:rsidP="0057705C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584" w:type="dxa"/>
          </w:tcPr>
          <w:p w14:paraId="0E81F5A5" w14:textId="6135F4DF" w:rsidR="005A1BBC" w:rsidRDefault="005A1BBC" w:rsidP="006B297B">
            <w:r>
              <w:t>Figure 47</w:t>
            </w:r>
          </w:p>
        </w:tc>
      </w:tr>
    </w:tbl>
    <w:p w14:paraId="5D464422" w14:textId="55652FE0" w:rsidR="000D5080" w:rsidRDefault="000D5080" w:rsidP="007F50F8"/>
    <w:p w14:paraId="3C531E54" w14:textId="77777777" w:rsidR="00B61107" w:rsidRDefault="00122B36" w:rsidP="00B61107">
      <w:pPr>
        <w:keepNext/>
      </w:pPr>
      <w:r>
        <w:rPr>
          <w:noProof/>
        </w:rPr>
        <w:drawing>
          <wp:inline distT="0" distB="0" distL="0" distR="0" wp14:anchorId="595D03EA" wp14:editId="5C35684E">
            <wp:extent cx="5777205" cy="678246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743" cy="680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74A6" w14:textId="548D76AA" w:rsidR="00AE22F3" w:rsidRDefault="00B61107" w:rsidP="00B61107">
      <w:pPr>
        <w:pStyle w:val="Caption"/>
      </w:pPr>
      <w:bookmarkStart w:id="25" w:name="_Toc87121339"/>
      <w:r>
        <w:t xml:space="preserve">Figure </w:t>
      </w:r>
      <w:fldSimple w:instr=" SEQ Figure \* ARABIC ">
        <w:r w:rsidR="00B56687">
          <w:rPr>
            <w:noProof/>
          </w:rPr>
          <w:t>3</w:t>
        </w:r>
      </w:fldSimple>
      <w:r>
        <w:t xml:space="preserve"> - </w:t>
      </w:r>
      <w:proofErr w:type="spellStart"/>
      <w:r w:rsidR="00CC5DEA">
        <w:t>Startup</w:t>
      </w:r>
      <w:proofErr w:type="spellEnd"/>
      <w:r w:rsidR="00CC5DEA">
        <w:t xml:space="preserve"> RMI and Socket Servers</w:t>
      </w:r>
      <w:bookmarkEnd w:id="25"/>
    </w:p>
    <w:p w14:paraId="56F8F9D9" w14:textId="77777777" w:rsidR="006A5308" w:rsidRDefault="006A5308" w:rsidP="006A5308">
      <w:pPr>
        <w:keepNext/>
      </w:pPr>
      <w:r>
        <w:rPr>
          <w:noProof/>
        </w:rPr>
        <w:lastRenderedPageBreak/>
        <w:drawing>
          <wp:inline distT="0" distB="0" distL="0" distR="0" wp14:anchorId="0F775123" wp14:editId="1206BC27">
            <wp:extent cx="4724794" cy="839963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794" cy="83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3A6F" w14:textId="1EA8AB72" w:rsidR="00342B17" w:rsidRDefault="006A5308" w:rsidP="006A5308">
      <w:pPr>
        <w:pStyle w:val="Caption"/>
      </w:pPr>
      <w:bookmarkStart w:id="26" w:name="_Toc87121340"/>
      <w:r>
        <w:t xml:space="preserve">Figure </w:t>
      </w:r>
      <w:fldSimple w:instr=" SEQ Figure \* ARABIC ">
        <w:r w:rsidR="00B56687">
          <w:rPr>
            <w:noProof/>
          </w:rPr>
          <w:t>4</w:t>
        </w:r>
      </w:fldSimple>
      <w:r>
        <w:t xml:space="preserve"> </w:t>
      </w:r>
      <w:r w:rsidR="00A37237">
        <w:t>–</w:t>
      </w:r>
      <w:r>
        <w:t xml:space="preserve"> </w:t>
      </w:r>
      <w:proofErr w:type="spellStart"/>
      <w:r w:rsidR="00357B9E">
        <w:t>Startup</w:t>
      </w:r>
      <w:proofErr w:type="spellEnd"/>
      <w:r w:rsidR="00357B9E">
        <w:t xml:space="preserve"> GUI Client</w:t>
      </w:r>
      <w:bookmarkEnd w:id="26"/>
    </w:p>
    <w:p w14:paraId="0D8718FC" w14:textId="77777777" w:rsidR="00EE7068" w:rsidRDefault="00EE7068" w:rsidP="00EE7068">
      <w:pPr>
        <w:keepNext/>
      </w:pPr>
      <w:r>
        <w:rPr>
          <w:noProof/>
        </w:rPr>
        <w:lastRenderedPageBreak/>
        <w:drawing>
          <wp:inline distT="0" distB="0" distL="0" distR="0" wp14:anchorId="4C1CC2AB" wp14:editId="45A9740F">
            <wp:extent cx="3312000" cy="3992400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000" cy="39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1737" w14:textId="765BDFCE" w:rsidR="00DF1A1E" w:rsidRDefault="00EE7068" w:rsidP="00EE7068">
      <w:pPr>
        <w:pStyle w:val="Caption"/>
      </w:pPr>
      <w:bookmarkStart w:id="27" w:name="_Toc87121341"/>
      <w:r>
        <w:t xml:space="preserve">Figure </w:t>
      </w:r>
      <w:r w:rsidR="00B56687">
        <w:fldChar w:fldCharType="begin"/>
      </w:r>
      <w:r w:rsidR="00B56687">
        <w:instrText xml:space="preserve"> SEQ Figure \* ARABIC </w:instrText>
      </w:r>
      <w:r w:rsidR="00B56687">
        <w:fldChar w:fldCharType="separate"/>
      </w:r>
      <w:r w:rsidR="00B56687">
        <w:rPr>
          <w:noProof/>
        </w:rPr>
        <w:t>5</w:t>
      </w:r>
      <w:r w:rsidR="00B56687">
        <w:rPr>
          <w:noProof/>
        </w:rPr>
        <w:fldChar w:fldCharType="end"/>
      </w:r>
      <w:r>
        <w:t xml:space="preserve"> </w:t>
      </w:r>
      <w:r w:rsidR="007616B3">
        <w:t>–</w:t>
      </w:r>
      <w:r>
        <w:t xml:space="preserve"> </w:t>
      </w:r>
      <w:r w:rsidR="007616B3">
        <w:t>Create a New Account - A</w:t>
      </w:r>
      <w:bookmarkEnd w:id="27"/>
    </w:p>
    <w:p w14:paraId="31D7F526" w14:textId="77777777" w:rsidR="00EE7068" w:rsidRDefault="00EE7068" w:rsidP="00EE7068">
      <w:pPr>
        <w:keepNext/>
      </w:pPr>
      <w:r>
        <w:rPr>
          <w:noProof/>
        </w:rPr>
        <w:drawing>
          <wp:inline distT="0" distB="0" distL="0" distR="0" wp14:anchorId="270FC2AC" wp14:editId="10D64130">
            <wp:extent cx="3312000" cy="3992400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000" cy="39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5CFF" w14:textId="03072A3C" w:rsidR="00DF1A1E" w:rsidRDefault="00EE7068" w:rsidP="00EE7068">
      <w:pPr>
        <w:pStyle w:val="Caption"/>
      </w:pPr>
      <w:bookmarkStart w:id="28" w:name="_Toc87121342"/>
      <w:r>
        <w:t xml:space="preserve">Figure </w:t>
      </w:r>
      <w:r w:rsidR="00B56687">
        <w:fldChar w:fldCharType="begin"/>
      </w:r>
      <w:r w:rsidR="00B56687">
        <w:instrText xml:space="preserve"> SEQ Figure \* ARABIC </w:instrText>
      </w:r>
      <w:r w:rsidR="00B56687">
        <w:fldChar w:fldCharType="separate"/>
      </w:r>
      <w:r w:rsidR="00B56687">
        <w:rPr>
          <w:noProof/>
        </w:rPr>
        <w:t>6</w:t>
      </w:r>
      <w:r w:rsidR="00B56687">
        <w:rPr>
          <w:noProof/>
        </w:rPr>
        <w:fldChar w:fldCharType="end"/>
      </w:r>
      <w:r>
        <w:t xml:space="preserve"> - </w:t>
      </w:r>
      <w:r w:rsidR="007616B3">
        <w:t>Create a New Account - B</w:t>
      </w:r>
      <w:bookmarkEnd w:id="28"/>
    </w:p>
    <w:p w14:paraId="5A81B391" w14:textId="77777777" w:rsidR="00EE7068" w:rsidRDefault="00EE7068" w:rsidP="00EE7068">
      <w:pPr>
        <w:keepNext/>
      </w:pPr>
      <w:r>
        <w:rPr>
          <w:noProof/>
        </w:rPr>
        <w:lastRenderedPageBreak/>
        <w:drawing>
          <wp:inline distT="0" distB="0" distL="0" distR="0" wp14:anchorId="31B81DAD" wp14:editId="068F8AD5">
            <wp:extent cx="3312000" cy="399240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000" cy="39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8CA9" w14:textId="794F76E1" w:rsidR="00DF1A1E" w:rsidRDefault="00EE7068" w:rsidP="00EE7068">
      <w:pPr>
        <w:pStyle w:val="Caption"/>
      </w:pPr>
      <w:bookmarkStart w:id="29" w:name="_Toc87121343"/>
      <w:r>
        <w:t xml:space="preserve">Figure </w:t>
      </w:r>
      <w:r w:rsidR="00B56687">
        <w:fldChar w:fldCharType="begin"/>
      </w:r>
      <w:r w:rsidR="00B56687">
        <w:instrText xml:space="preserve"> SEQ Figure \* ARABIC </w:instrText>
      </w:r>
      <w:r w:rsidR="00B56687">
        <w:fldChar w:fldCharType="separate"/>
      </w:r>
      <w:r w:rsidR="00B56687">
        <w:rPr>
          <w:noProof/>
        </w:rPr>
        <w:t>7</w:t>
      </w:r>
      <w:r w:rsidR="00B56687">
        <w:rPr>
          <w:noProof/>
        </w:rPr>
        <w:fldChar w:fldCharType="end"/>
      </w:r>
      <w:r>
        <w:t xml:space="preserve"> - </w:t>
      </w:r>
      <w:r w:rsidR="007616B3">
        <w:t>Create a New Account - C</w:t>
      </w:r>
      <w:bookmarkEnd w:id="29"/>
    </w:p>
    <w:p w14:paraId="1A477C33" w14:textId="77777777" w:rsidR="00EE7068" w:rsidRDefault="00EE7068" w:rsidP="00EE7068">
      <w:pPr>
        <w:keepNext/>
      </w:pPr>
      <w:r>
        <w:rPr>
          <w:noProof/>
        </w:rPr>
        <w:drawing>
          <wp:inline distT="0" distB="0" distL="0" distR="0" wp14:anchorId="1E8E5CB7" wp14:editId="4BCDD04A">
            <wp:extent cx="3312000" cy="3992400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000" cy="39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5AD3" w14:textId="22F84360" w:rsidR="00DF1A1E" w:rsidRDefault="00EE7068" w:rsidP="00EE7068">
      <w:pPr>
        <w:pStyle w:val="Caption"/>
      </w:pPr>
      <w:bookmarkStart w:id="30" w:name="_Toc87121344"/>
      <w:r>
        <w:t xml:space="preserve">Figure </w:t>
      </w:r>
      <w:r w:rsidR="00B56687">
        <w:fldChar w:fldCharType="begin"/>
      </w:r>
      <w:r w:rsidR="00B56687">
        <w:instrText xml:space="preserve"> SEQ Figure \* ARABIC </w:instrText>
      </w:r>
      <w:r w:rsidR="00B56687">
        <w:fldChar w:fldCharType="separate"/>
      </w:r>
      <w:r w:rsidR="00B56687">
        <w:rPr>
          <w:noProof/>
        </w:rPr>
        <w:t>8</w:t>
      </w:r>
      <w:r w:rsidR="00B56687">
        <w:rPr>
          <w:noProof/>
        </w:rPr>
        <w:fldChar w:fldCharType="end"/>
      </w:r>
      <w:r>
        <w:t xml:space="preserve"> - </w:t>
      </w:r>
      <w:r w:rsidR="007616B3">
        <w:t>Create a New Account - D</w:t>
      </w:r>
      <w:bookmarkEnd w:id="30"/>
    </w:p>
    <w:p w14:paraId="38669E16" w14:textId="77777777" w:rsidR="00EE7068" w:rsidRDefault="00EE7068" w:rsidP="00EE7068">
      <w:pPr>
        <w:keepNext/>
      </w:pPr>
      <w:r>
        <w:rPr>
          <w:noProof/>
        </w:rPr>
        <w:lastRenderedPageBreak/>
        <w:drawing>
          <wp:inline distT="0" distB="0" distL="0" distR="0" wp14:anchorId="419C80C5" wp14:editId="31BC8897">
            <wp:extent cx="3312000" cy="3992400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000" cy="39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6472" w14:textId="229070CB" w:rsidR="00DF1A1E" w:rsidRDefault="00EE7068" w:rsidP="00EE7068">
      <w:pPr>
        <w:pStyle w:val="Caption"/>
      </w:pPr>
      <w:bookmarkStart w:id="31" w:name="_Toc87121345"/>
      <w:r>
        <w:t xml:space="preserve">Figure </w:t>
      </w:r>
      <w:r w:rsidR="00B56687">
        <w:fldChar w:fldCharType="begin"/>
      </w:r>
      <w:r w:rsidR="00B56687">
        <w:instrText xml:space="preserve"> SEQ Figure \* ARABIC </w:instrText>
      </w:r>
      <w:r w:rsidR="00B56687">
        <w:fldChar w:fldCharType="separate"/>
      </w:r>
      <w:r w:rsidR="00B56687">
        <w:rPr>
          <w:noProof/>
        </w:rPr>
        <w:t>9</w:t>
      </w:r>
      <w:r w:rsidR="00B56687">
        <w:rPr>
          <w:noProof/>
        </w:rPr>
        <w:fldChar w:fldCharType="end"/>
      </w:r>
      <w:r w:rsidRPr="003409F1">
        <w:t xml:space="preserve"> - </w:t>
      </w:r>
      <w:r w:rsidR="009F672B">
        <w:t>Create a New Account - E</w:t>
      </w:r>
      <w:bookmarkEnd w:id="31"/>
    </w:p>
    <w:p w14:paraId="1954CF52" w14:textId="77777777" w:rsidR="00EE7068" w:rsidRDefault="00EE7068" w:rsidP="00EE7068">
      <w:pPr>
        <w:keepNext/>
      </w:pPr>
      <w:r>
        <w:rPr>
          <w:noProof/>
        </w:rPr>
        <w:drawing>
          <wp:inline distT="0" distB="0" distL="0" distR="0" wp14:anchorId="07057481" wp14:editId="28D0DD4D">
            <wp:extent cx="3312000" cy="3992400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000" cy="39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BCE6" w14:textId="4C7506DE" w:rsidR="00DF1A1E" w:rsidRDefault="00EE7068" w:rsidP="00EE7068">
      <w:pPr>
        <w:pStyle w:val="Caption"/>
      </w:pPr>
      <w:bookmarkStart w:id="32" w:name="_Toc87121346"/>
      <w:r>
        <w:t xml:space="preserve">Figure </w:t>
      </w:r>
      <w:r w:rsidR="00B56687">
        <w:fldChar w:fldCharType="begin"/>
      </w:r>
      <w:r w:rsidR="00B56687">
        <w:instrText xml:space="preserve"> SEQ Figure \* ARABIC </w:instrText>
      </w:r>
      <w:r w:rsidR="00B56687">
        <w:fldChar w:fldCharType="separate"/>
      </w:r>
      <w:r w:rsidR="00B56687">
        <w:rPr>
          <w:noProof/>
        </w:rPr>
        <w:t>10</w:t>
      </w:r>
      <w:r w:rsidR="00B56687">
        <w:rPr>
          <w:noProof/>
        </w:rPr>
        <w:fldChar w:fldCharType="end"/>
      </w:r>
      <w:r>
        <w:t xml:space="preserve"> - Show </w:t>
      </w:r>
      <w:r w:rsidR="00EF1025">
        <w:t>User/Logout now enabled</w:t>
      </w:r>
      <w:r>
        <w:t xml:space="preserve"> - A</w:t>
      </w:r>
      <w:bookmarkEnd w:id="32"/>
    </w:p>
    <w:p w14:paraId="163DB288" w14:textId="77777777" w:rsidR="00EE7068" w:rsidRDefault="00EE7068" w:rsidP="00EE7068">
      <w:pPr>
        <w:keepNext/>
      </w:pPr>
      <w:r>
        <w:rPr>
          <w:noProof/>
        </w:rPr>
        <w:lastRenderedPageBreak/>
        <w:drawing>
          <wp:inline distT="0" distB="0" distL="0" distR="0" wp14:anchorId="498AA51A" wp14:editId="6FC6A1A5">
            <wp:extent cx="3290400" cy="3967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0021" w14:textId="6C9A7F2A" w:rsidR="00DF1A1E" w:rsidRDefault="00EE7068" w:rsidP="00EE7068">
      <w:pPr>
        <w:pStyle w:val="Caption"/>
      </w:pPr>
      <w:bookmarkStart w:id="33" w:name="_Toc87121347"/>
      <w:r>
        <w:t xml:space="preserve">Figure </w:t>
      </w:r>
      <w:r w:rsidR="00B56687">
        <w:fldChar w:fldCharType="begin"/>
      </w:r>
      <w:r w:rsidR="00B56687">
        <w:instrText xml:space="preserve"> SEQ Figure \* ARABIC </w:instrText>
      </w:r>
      <w:r w:rsidR="00B56687">
        <w:fldChar w:fldCharType="separate"/>
      </w:r>
      <w:r w:rsidR="00B56687">
        <w:rPr>
          <w:noProof/>
        </w:rPr>
        <w:t>11</w:t>
      </w:r>
      <w:r w:rsidR="00B56687">
        <w:rPr>
          <w:noProof/>
        </w:rPr>
        <w:fldChar w:fldCharType="end"/>
      </w:r>
      <w:r w:rsidRPr="00BE1EAE">
        <w:t xml:space="preserve"> </w:t>
      </w:r>
      <w:r w:rsidR="00EF1025">
        <w:t>–</w:t>
      </w:r>
      <w:r w:rsidRPr="00BE1EAE">
        <w:t xml:space="preserve"> </w:t>
      </w:r>
      <w:r w:rsidR="00EF1025">
        <w:t>Open Chat session</w:t>
      </w:r>
      <w:bookmarkEnd w:id="33"/>
    </w:p>
    <w:p w14:paraId="350E355A" w14:textId="77777777" w:rsidR="00EE7068" w:rsidRDefault="00EE7068" w:rsidP="00EE7068">
      <w:pPr>
        <w:keepNext/>
      </w:pPr>
      <w:r>
        <w:rPr>
          <w:noProof/>
        </w:rPr>
        <w:drawing>
          <wp:inline distT="0" distB="0" distL="0" distR="0" wp14:anchorId="27A0F32E" wp14:editId="00194D53">
            <wp:extent cx="3268800" cy="3942000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800" cy="39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9F73" w14:textId="7C0B21A5" w:rsidR="00DF1A1E" w:rsidRDefault="00EE7068" w:rsidP="00EE7068">
      <w:pPr>
        <w:pStyle w:val="Caption"/>
      </w:pPr>
      <w:bookmarkStart w:id="34" w:name="_Toc87121348"/>
      <w:r>
        <w:t xml:space="preserve">Figure </w:t>
      </w:r>
      <w:r w:rsidR="00B56687">
        <w:fldChar w:fldCharType="begin"/>
      </w:r>
      <w:r w:rsidR="00B56687">
        <w:instrText xml:space="preserve"> SEQ Figure \* ARABIC </w:instrText>
      </w:r>
      <w:r w:rsidR="00B56687">
        <w:fldChar w:fldCharType="separate"/>
      </w:r>
      <w:r w:rsidR="00B56687">
        <w:rPr>
          <w:noProof/>
        </w:rPr>
        <w:t>12</w:t>
      </w:r>
      <w:r w:rsidR="00B56687">
        <w:rPr>
          <w:noProof/>
        </w:rPr>
        <w:fldChar w:fldCharType="end"/>
      </w:r>
      <w:r>
        <w:t xml:space="preserve"> </w:t>
      </w:r>
      <w:r w:rsidR="00EF1025">
        <w:t>–</w:t>
      </w:r>
      <w:r>
        <w:t xml:space="preserve"> </w:t>
      </w:r>
      <w:r w:rsidR="00EF1025">
        <w:t>Have a Chat - A</w:t>
      </w:r>
      <w:bookmarkEnd w:id="34"/>
    </w:p>
    <w:p w14:paraId="5CE497D6" w14:textId="77777777" w:rsidR="00EF1025" w:rsidRDefault="00CE65E1" w:rsidP="00EF1025">
      <w:pPr>
        <w:keepNext/>
      </w:pPr>
      <w:r>
        <w:rPr>
          <w:noProof/>
        </w:rPr>
        <w:lastRenderedPageBreak/>
        <w:drawing>
          <wp:inline distT="0" distB="0" distL="0" distR="0" wp14:anchorId="329F6EE4" wp14:editId="5FD3B0EF">
            <wp:extent cx="3290400" cy="396720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10B6" w14:textId="655AC334" w:rsidR="004D5529" w:rsidRDefault="00EF1025" w:rsidP="00EF1025">
      <w:pPr>
        <w:pStyle w:val="Caption"/>
      </w:pPr>
      <w:bookmarkStart w:id="35" w:name="_Toc87121349"/>
      <w:r>
        <w:t xml:space="preserve">Figure </w:t>
      </w:r>
      <w:fldSimple w:instr=" SEQ Figure \* ARABIC ">
        <w:r w:rsidR="00B56687">
          <w:rPr>
            <w:noProof/>
          </w:rPr>
          <w:t>13</w:t>
        </w:r>
      </w:fldSimple>
      <w:r>
        <w:t xml:space="preserve"> </w:t>
      </w:r>
      <w:r w:rsidRPr="00EC017A">
        <w:t xml:space="preserve">– </w:t>
      </w:r>
      <w:r w:rsidR="005B5184">
        <w:t>Have a Chat</w:t>
      </w:r>
      <w:r w:rsidRPr="00EC017A">
        <w:t xml:space="preserve"> - </w:t>
      </w:r>
      <w:r>
        <w:t>B</w:t>
      </w:r>
      <w:bookmarkEnd w:id="35"/>
    </w:p>
    <w:p w14:paraId="01E55817" w14:textId="77777777" w:rsidR="00F422D0" w:rsidRDefault="00F422D0" w:rsidP="00F422D0">
      <w:pPr>
        <w:keepNext/>
      </w:pPr>
      <w:r>
        <w:rPr>
          <w:noProof/>
        </w:rPr>
        <w:drawing>
          <wp:inline distT="0" distB="0" distL="0" distR="0" wp14:anchorId="1FAFC3C4" wp14:editId="2F6B905C">
            <wp:extent cx="3290400" cy="396720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504C" w14:textId="2DD665FA" w:rsidR="004D5529" w:rsidRDefault="00F422D0" w:rsidP="00F422D0">
      <w:pPr>
        <w:pStyle w:val="Caption"/>
      </w:pPr>
      <w:bookmarkStart w:id="36" w:name="_Toc87121350"/>
      <w:r>
        <w:t xml:space="preserve">Figure </w:t>
      </w:r>
      <w:fldSimple w:instr=" SEQ Figure \* ARABIC ">
        <w:r w:rsidR="00B56687">
          <w:rPr>
            <w:noProof/>
          </w:rPr>
          <w:t>14</w:t>
        </w:r>
      </w:fldSimple>
      <w:r w:rsidRPr="00C27FF5">
        <w:t xml:space="preserve"> – </w:t>
      </w:r>
      <w:r w:rsidR="005B5184">
        <w:t>Have a Chat</w:t>
      </w:r>
      <w:r w:rsidR="005B5184" w:rsidRPr="00EC017A">
        <w:t xml:space="preserve"> </w:t>
      </w:r>
      <w:r w:rsidRPr="00C27FF5">
        <w:t xml:space="preserve">- </w:t>
      </w:r>
      <w:r>
        <w:t>C</w:t>
      </w:r>
      <w:bookmarkEnd w:id="36"/>
    </w:p>
    <w:p w14:paraId="2E20241D" w14:textId="77777777" w:rsidR="00F422D0" w:rsidRDefault="00F422D0" w:rsidP="00F422D0">
      <w:pPr>
        <w:keepNext/>
      </w:pPr>
      <w:r>
        <w:rPr>
          <w:noProof/>
        </w:rPr>
        <w:lastRenderedPageBreak/>
        <w:drawing>
          <wp:inline distT="0" distB="0" distL="0" distR="0" wp14:anchorId="126C7B6C" wp14:editId="12BD539B">
            <wp:extent cx="3290400" cy="396720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A4F8" w14:textId="2DBE10C0" w:rsidR="004D5529" w:rsidRDefault="00F422D0" w:rsidP="00F422D0">
      <w:pPr>
        <w:pStyle w:val="Caption"/>
      </w:pPr>
      <w:bookmarkStart w:id="37" w:name="_Toc87121351"/>
      <w:r>
        <w:t xml:space="preserve">Figure </w:t>
      </w:r>
      <w:fldSimple w:instr=" SEQ Figure \* ARABIC ">
        <w:r w:rsidR="00B56687">
          <w:rPr>
            <w:noProof/>
          </w:rPr>
          <w:t>15</w:t>
        </w:r>
      </w:fldSimple>
      <w:r w:rsidRPr="003D3758">
        <w:t xml:space="preserve"> – </w:t>
      </w:r>
      <w:r w:rsidR="005B5184">
        <w:t>Have a Chat</w:t>
      </w:r>
      <w:r w:rsidR="005B5184" w:rsidRPr="00EC017A">
        <w:t xml:space="preserve"> </w:t>
      </w:r>
      <w:r w:rsidRPr="003D3758">
        <w:t xml:space="preserve">- </w:t>
      </w:r>
      <w:r>
        <w:t>D</w:t>
      </w:r>
      <w:bookmarkEnd w:id="37"/>
    </w:p>
    <w:p w14:paraId="1AE8AA78" w14:textId="77777777" w:rsidR="005B5184" w:rsidRDefault="005B5184" w:rsidP="005B5184">
      <w:pPr>
        <w:keepNext/>
      </w:pPr>
      <w:r>
        <w:rPr>
          <w:noProof/>
        </w:rPr>
        <w:drawing>
          <wp:inline distT="0" distB="0" distL="0" distR="0" wp14:anchorId="42E3BCE0" wp14:editId="49D1AE16">
            <wp:extent cx="3290400" cy="3967200"/>
            <wp:effectExtent l="0" t="0" r="0" b="0"/>
            <wp:docPr id="14" name="Picture 1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A6FF" w14:textId="3727305F" w:rsidR="004D5529" w:rsidRDefault="005B5184" w:rsidP="005B5184">
      <w:pPr>
        <w:pStyle w:val="Caption"/>
      </w:pPr>
      <w:bookmarkStart w:id="38" w:name="_Toc87121352"/>
      <w:r>
        <w:t xml:space="preserve">Figure </w:t>
      </w:r>
      <w:fldSimple w:instr=" SEQ Figure \* ARABIC ">
        <w:r w:rsidR="00B56687">
          <w:rPr>
            <w:noProof/>
          </w:rPr>
          <w:t>16</w:t>
        </w:r>
      </w:fldSimple>
      <w:r w:rsidRPr="00106BB0">
        <w:t xml:space="preserve"> – </w:t>
      </w:r>
      <w:r>
        <w:t>Have a Chat</w:t>
      </w:r>
      <w:r w:rsidRPr="00EC017A">
        <w:t xml:space="preserve"> </w:t>
      </w:r>
      <w:r w:rsidRPr="00106BB0">
        <w:t xml:space="preserve">- </w:t>
      </w:r>
      <w:r>
        <w:t>E</w:t>
      </w:r>
      <w:bookmarkEnd w:id="38"/>
    </w:p>
    <w:p w14:paraId="23C6A615" w14:textId="77777777" w:rsidR="009F53AE" w:rsidRDefault="009F53AE" w:rsidP="009F53AE">
      <w:pPr>
        <w:keepNext/>
      </w:pPr>
      <w:r>
        <w:rPr>
          <w:noProof/>
        </w:rPr>
        <w:lastRenderedPageBreak/>
        <w:drawing>
          <wp:inline distT="0" distB="0" distL="0" distR="0" wp14:anchorId="5D15AE45" wp14:editId="6E40F087">
            <wp:extent cx="3290400" cy="3967200"/>
            <wp:effectExtent l="0" t="0" r="0" b="0"/>
            <wp:docPr id="15" name="Picture 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chat or text messag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6E8D" w14:textId="168D163D" w:rsidR="004D5529" w:rsidRDefault="009F53AE" w:rsidP="009F53AE">
      <w:pPr>
        <w:pStyle w:val="Caption"/>
      </w:pPr>
      <w:bookmarkStart w:id="39" w:name="_Toc87121353"/>
      <w:r>
        <w:t xml:space="preserve">Figure </w:t>
      </w:r>
      <w:fldSimple w:instr=" SEQ Figure \* ARABIC ">
        <w:r w:rsidR="00B56687">
          <w:rPr>
            <w:noProof/>
          </w:rPr>
          <w:t>17</w:t>
        </w:r>
      </w:fldSimple>
      <w:r>
        <w:t xml:space="preserve"> - Close session - A</w:t>
      </w:r>
      <w:bookmarkEnd w:id="39"/>
    </w:p>
    <w:p w14:paraId="3524FBE4" w14:textId="77777777" w:rsidR="001F4FBA" w:rsidRDefault="001F4FBA" w:rsidP="001F4FBA">
      <w:pPr>
        <w:keepNext/>
      </w:pPr>
      <w:r>
        <w:rPr>
          <w:noProof/>
        </w:rPr>
        <w:drawing>
          <wp:inline distT="0" distB="0" distL="0" distR="0" wp14:anchorId="4464386E" wp14:editId="591B65B3">
            <wp:extent cx="3290400" cy="3967200"/>
            <wp:effectExtent l="0" t="0" r="0" b="0"/>
            <wp:docPr id="16" name="Picture 1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ord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9AFD" w14:textId="1BF97D77" w:rsidR="004D5529" w:rsidRDefault="001F4FBA" w:rsidP="001F4FBA">
      <w:pPr>
        <w:pStyle w:val="Caption"/>
      </w:pPr>
      <w:bookmarkStart w:id="40" w:name="_Toc87121354"/>
      <w:r>
        <w:t xml:space="preserve">Figure </w:t>
      </w:r>
      <w:fldSimple w:instr=" SEQ Figure \* ARABIC ">
        <w:r w:rsidR="00B56687">
          <w:rPr>
            <w:noProof/>
          </w:rPr>
          <w:t>18</w:t>
        </w:r>
      </w:fldSimple>
      <w:r w:rsidRPr="00196B37">
        <w:t xml:space="preserve"> - Close session - </w:t>
      </w:r>
      <w:r>
        <w:t>B</w:t>
      </w:r>
      <w:bookmarkEnd w:id="40"/>
    </w:p>
    <w:p w14:paraId="056B3992" w14:textId="77777777" w:rsidR="00725A44" w:rsidRDefault="00725A44" w:rsidP="00725A44">
      <w:pPr>
        <w:keepNext/>
      </w:pPr>
      <w:r>
        <w:rPr>
          <w:noProof/>
        </w:rPr>
        <w:lastRenderedPageBreak/>
        <w:drawing>
          <wp:inline distT="0" distB="0" distL="0" distR="0" wp14:anchorId="7187C00E" wp14:editId="72CA64E3">
            <wp:extent cx="3290400" cy="3967200"/>
            <wp:effectExtent l="0" t="0" r="0" b="0"/>
            <wp:docPr id="17" name="Picture 1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Word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EDA1" w14:textId="74EEC732" w:rsidR="004D5529" w:rsidRDefault="00725A44" w:rsidP="00725A44">
      <w:pPr>
        <w:pStyle w:val="Caption"/>
      </w:pPr>
      <w:bookmarkStart w:id="41" w:name="_Toc87121355"/>
      <w:r>
        <w:t xml:space="preserve">Figure </w:t>
      </w:r>
      <w:fldSimple w:instr=" SEQ Figure \* ARABIC ">
        <w:r w:rsidR="00B56687">
          <w:rPr>
            <w:noProof/>
          </w:rPr>
          <w:t>19</w:t>
        </w:r>
      </w:fldSimple>
      <w:r>
        <w:t xml:space="preserve"> - Logout - A</w:t>
      </w:r>
      <w:bookmarkEnd w:id="41"/>
    </w:p>
    <w:p w14:paraId="2C047738" w14:textId="77777777" w:rsidR="00725A44" w:rsidRDefault="00725A44" w:rsidP="00725A44">
      <w:pPr>
        <w:keepNext/>
      </w:pPr>
      <w:r>
        <w:rPr>
          <w:noProof/>
        </w:rPr>
        <w:drawing>
          <wp:inline distT="0" distB="0" distL="0" distR="0" wp14:anchorId="7E70D291" wp14:editId="29794947">
            <wp:extent cx="3290400" cy="3967200"/>
            <wp:effectExtent l="0" t="0" r="0" b="0"/>
            <wp:docPr id="18" name="Picture 1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Word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6719" w14:textId="41D44DA5" w:rsidR="004D5529" w:rsidRDefault="00725A44" w:rsidP="00725A44">
      <w:pPr>
        <w:pStyle w:val="Caption"/>
      </w:pPr>
      <w:bookmarkStart w:id="42" w:name="_Toc87121356"/>
      <w:r>
        <w:t xml:space="preserve">Figure </w:t>
      </w:r>
      <w:fldSimple w:instr=" SEQ Figure \* ARABIC ">
        <w:r w:rsidR="00B56687">
          <w:rPr>
            <w:noProof/>
          </w:rPr>
          <w:t>20</w:t>
        </w:r>
      </w:fldSimple>
      <w:r w:rsidRPr="00FC7FCA">
        <w:t xml:space="preserve"> - </w:t>
      </w:r>
      <w:r>
        <w:t>Logout - B</w:t>
      </w:r>
      <w:bookmarkEnd w:id="42"/>
    </w:p>
    <w:p w14:paraId="071D78FB" w14:textId="77777777" w:rsidR="00BB6484" w:rsidRDefault="00BB6484" w:rsidP="00BB6484">
      <w:pPr>
        <w:keepNext/>
      </w:pPr>
      <w:r>
        <w:rPr>
          <w:noProof/>
        </w:rPr>
        <w:lastRenderedPageBreak/>
        <w:drawing>
          <wp:inline distT="0" distB="0" distL="0" distR="0" wp14:anchorId="57AE9CFB" wp14:editId="3F5BB528">
            <wp:extent cx="3290400" cy="3967200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5B19" w14:textId="5B634E4A" w:rsidR="004D5529" w:rsidRDefault="00BB6484" w:rsidP="00BB6484">
      <w:pPr>
        <w:pStyle w:val="Caption"/>
      </w:pPr>
      <w:bookmarkStart w:id="43" w:name="_Toc87121357"/>
      <w:r>
        <w:t xml:space="preserve">Figure </w:t>
      </w:r>
      <w:fldSimple w:instr=" SEQ Figure \* ARABIC ">
        <w:r w:rsidR="00B56687">
          <w:rPr>
            <w:noProof/>
          </w:rPr>
          <w:t>21</w:t>
        </w:r>
      </w:fldSimple>
      <w:r>
        <w:t xml:space="preserve"> - Show Help/About - A</w:t>
      </w:r>
      <w:bookmarkEnd w:id="43"/>
    </w:p>
    <w:p w14:paraId="63CFBA35" w14:textId="77777777" w:rsidR="00BB6484" w:rsidRDefault="00BB6484" w:rsidP="00BB6484">
      <w:pPr>
        <w:keepNext/>
      </w:pPr>
      <w:r>
        <w:rPr>
          <w:noProof/>
        </w:rPr>
        <w:drawing>
          <wp:inline distT="0" distB="0" distL="0" distR="0" wp14:anchorId="2894AD27" wp14:editId="787BDEFF">
            <wp:extent cx="3805200" cy="4053600"/>
            <wp:effectExtent l="0" t="0" r="0" b="444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200" cy="40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F2FB" w14:textId="4229E88D" w:rsidR="00BB6484" w:rsidRDefault="00BB6484" w:rsidP="00BB6484">
      <w:pPr>
        <w:pStyle w:val="Caption"/>
      </w:pPr>
      <w:bookmarkStart w:id="44" w:name="_Toc87121358"/>
      <w:r>
        <w:t xml:space="preserve">Figure </w:t>
      </w:r>
      <w:fldSimple w:instr=" SEQ Figure \* ARABIC ">
        <w:r w:rsidR="00B56687">
          <w:rPr>
            <w:noProof/>
          </w:rPr>
          <w:t>22</w:t>
        </w:r>
      </w:fldSimple>
      <w:r w:rsidRPr="00264500">
        <w:t xml:space="preserve"> - Show Help/About </w:t>
      </w:r>
      <w:r w:rsidR="00C960B9">
        <w:t>–</w:t>
      </w:r>
      <w:r w:rsidRPr="00264500">
        <w:t xml:space="preserve"> </w:t>
      </w:r>
      <w:r>
        <w:t>B</w:t>
      </w:r>
      <w:bookmarkEnd w:id="44"/>
    </w:p>
    <w:p w14:paraId="0850B52E" w14:textId="77777777" w:rsidR="00B56687" w:rsidRDefault="00B56687" w:rsidP="00B56687">
      <w:pPr>
        <w:keepNext/>
      </w:pPr>
      <w:r>
        <w:rPr>
          <w:noProof/>
        </w:rPr>
        <w:lastRenderedPageBreak/>
        <w:drawing>
          <wp:inline distT="0" distB="0" distL="0" distR="0" wp14:anchorId="0E38ED37" wp14:editId="3144FF43">
            <wp:extent cx="3290400" cy="3967200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1B0A" w14:textId="571EB0FA" w:rsidR="00C960B9" w:rsidRDefault="00B56687" w:rsidP="00B56687">
      <w:pPr>
        <w:pStyle w:val="Caption"/>
      </w:pPr>
      <w:bookmarkStart w:id="45" w:name="_Toc87121359"/>
      <w:r>
        <w:t xml:space="preserve">Figure </w:t>
      </w:r>
      <w:fldSimple w:instr=" SEQ Figure \* ARABIC ">
        <w:r>
          <w:rPr>
            <w:noProof/>
          </w:rPr>
          <w:t>23</w:t>
        </w:r>
      </w:fldSimple>
      <w:r>
        <w:t xml:space="preserve"> - Help/Manual - A</w:t>
      </w:r>
      <w:bookmarkEnd w:id="45"/>
    </w:p>
    <w:p w14:paraId="28AA61AD" w14:textId="77777777" w:rsidR="00B56687" w:rsidRDefault="00B56687" w:rsidP="00B56687">
      <w:pPr>
        <w:keepNext/>
      </w:pPr>
      <w:r>
        <w:rPr>
          <w:noProof/>
        </w:rPr>
        <w:lastRenderedPageBreak/>
        <w:drawing>
          <wp:inline distT="0" distB="0" distL="0" distR="0" wp14:anchorId="09622613" wp14:editId="014D5F13">
            <wp:extent cx="5731510" cy="6301740"/>
            <wp:effectExtent l="0" t="0" r="2540" b="381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07E3" w14:textId="6D9AD4B0" w:rsidR="00C960B9" w:rsidRPr="00C960B9" w:rsidRDefault="00B56687" w:rsidP="00B56687">
      <w:pPr>
        <w:pStyle w:val="Caption"/>
      </w:pPr>
      <w:bookmarkStart w:id="46" w:name="_Toc87121360"/>
      <w:r>
        <w:t xml:space="preserve">Figure </w:t>
      </w:r>
      <w:fldSimple w:instr=" SEQ Figure \* ARABIC ">
        <w:r>
          <w:rPr>
            <w:noProof/>
          </w:rPr>
          <w:t>24</w:t>
        </w:r>
      </w:fldSimple>
      <w:r>
        <w:t xml:space="preserve"> - Help/Manual - B</w:t>
      </w:r>
      <w:bookmarkEnd w:id="46"/>
    </w:p>
    <w:p w14:paraId="2EE9EBC0" w14:textId="77777777" w:rsidR="00166093" w:rsidRDefault="00166093" w:rsidP="00166093">
      <w:pPr>
        <w:keepNext/>
      </w:pPr>
      <w:r>
        <w:rPr>
          <w:noProof/>
        </w:rPr>
        <w:lastRenderedPageBreak/>
        <w:drawing>
          <wp:inline distT="0" distB="0" distL="0" distR="0" wp14:anchorId="40EB432F" wp14:editId="67AD055A">
            <wp:extent cx="3290400" cy="3967200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67EC" w14:textId="3EB1FAEE" w:rsidR="00BB6484" w:rsidRDefault="00166093" w:rsidP="00166093">
      <w:pPr>
        <w:pStyle w:val="Caption"/>
      </w:pPr>
      <w:bookmarkStart w:id="47" w:name="_Toc87121361"/>
      <w:r>
        <w:t xml:space="preserve">Figure </w:t>
      </w:r>
      <w:fldSimple w:instr=" SEQ Figure \* ARABIC ">
        <w:r w:rsidR="00B56687">
          <w:rPr>
            <w:noProof/>
          </w:rPr>
          <w:t>25</w:t>
        </w:r>
      </w:fldSimple>
      <w:r>
        <w:t xml:space="preserve"> - Login with wrong password - A</w:t>
      </w:r>
      <w:bookmarkEnd w:id="47"/>
    </w:p>
    <w:p w14:paraId="3AE13B00" w14:textId="77777777" w:rsidR="00166093" w:rsidRDefault="00166093" w:rsidP="00166093">
      <w:pPr>
        <w:keepNext/>
      </w:pPr>
      <w:r>
        <w:rPr>
          <w:noProof/>
        </w:rPr>
        <w:drawing>
          <wp:inline distT="0" distB="0" distL="0" distR="0" wp14:anchorId="05E4E1C2" wp14:editId="7D8892F1">
            <wp:extent cx="3290400" cy="3967200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24FF" w14:textId="560F8081" w:rsidR="00BB6484" w:rsidRDefault="00166093" w:rsidP="00166093">
      <w:pPr>
        <w:pStyle w:val="Caption"/>
      </w:pPr>
      <w:bookmarkStart w:id="48" w:name="_Toc87121362"/>
      <w:r>
        <w:t xml:space="preserve">Figure </w:t>
      </w:r>
      <w:fldSimple w:instr=" SEQ Figure \* ARABIC ">
        <w:r w:rsidR="00B56687">
          <w:rPr>
            <w:noProof/>
          </w:rPr>
          <w:t>26</w:t>
        </w:r>
      </w:fldSimple>
      <w:r w:rsidRPr="00791976">
        <w:t xml:space="preserve"> - Login with wrong password - </w:t>
      </w:r>
      <w:r>
        <w:t>B</w:t>
      </w:r>
      <w:bookmarkEnd w:id="48"/>
    </w:p>
    <w:p w14:paraId="7FF79F88" w14:textId="77777777" w:rsidR="00D43303" w:rsidRDefault="00D43303" w:rsidP="00D43303">
      <w:pPr>
        <w:keepNext/>
      </w:pPr>
      <w:r>
        <w:rPr>
          <w:noProof/>
        </w:rPr>
        <w:lastRenderedPageBreak/>
        <w:drawing>
          <wp:inline distT="0" distB="0" distL="0" distR="0" wp14:anchorId="72DBEB6E" wp14:editId="58236722">
            <wp:extent cx="3290400" cy="396720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5234" w14:textId="134A46C7" w:rsidR="00BB6484" w:rsidRDefault="00D43303" w:rsidP="00D43303">
      <w:pPr>
        <w:pStyle w:val="Caption"/>
      </w:pPr>
      <w:bookmarkStart w:id="49" w:name="_Toc87121363"/>
      <w:r>
        <w:t xml:space="preserve">Figure </w:t>
      </w:r>
      <w:fldSimple w:instr=" SEQ Figure \* ARABIC ">
        <w:r w:rsidR="00B56687">
          <w:rPr>
            <w:noProof/>
          </w:rPr>
          <w:t>27</w:t>
        </w:r>
      </w:fldSimple>
      <w:r>
        <w:t xml:space="preserve"> - Show validation of new Username &amp; Password - a</w:t>
      </w:r>
      <w:bookmarkEnd w:id="49"/>
    </w:p>
    <w:p w14:paraId="6439E967" w14:textId="77777777" w:rsidR="00D43303" w:rsidRDefault="00D43303" w:rsidP="00D43303">
      <w:pPr>
        <w:keepNext/>
      </w:pPr>
      <w:r>
        <w:rPr>
          <w:noProof/>
        </w:rPr>
        <w:drawing>
          <wp:inline distT="0" distB="0" distL="0" distR="0" wp14:anchorId="5AAF165D" wp14:editId="4B2E8C08">
            <wp:extent cx="3290400" cy="396720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758C" w14:textId="0FE72F69" w:rsidR="002F59BC" w:rsidRDefault="00D43303" w:rsidP="00D43303">
      <w:pPr>
        <w:pStyle w:val="Caption"/>
      </w:pPr>
      <w:bookmarkStart w:id="50" w:name="_Toc87121364"/>
      <w:r>
        <w:t xml:space="preserve">Figure </w:t>
      </w:r>
      <w:fldSimple w:instr=" SEQ Figure \* ARABIC ">
        <w:r w:rsidR="00B56687">
          <w:rPr>
            <w:noProof/>
          </w:rPr>
          <w:t>28</w:t>
        </w:r>
      </w:fldSimple>
      <w:r w:rsidRPr="00BE6012">
        <w:t xml:space="preserve"> - Show validation of </w:t>
      </w:r>
      <w:r>
        <w:t xml:space="preserve">new </w:t>
      </w:r>
      <w:r w:rsidRPr="00BE6012">
        <w:t xml:space="preserve">Username &amp; Password - </w:t>
      </w:r>
      <w:r>
        <w:t>B</w:t>
      </w:r>
      <w:bookmarkEnd w:id="50"/>
    </w:p>
    <w:p w14:paraId="50824AB0" w14:textId="77777777" w:rsidR="00D43303" w:rsidRDefault="00D43303" w:rsidP="00D43303">
      <w:pPr>
        <w:keepNext/>
      </w:pPr>
      <w:r>
        <w:rPr>
          <w:noProof/>
        </w:rPr>
        <w:lastRenderedPageBreak/>
        <w:drawing>
          <wp:inline distT="0" distB="0" distL="0" distR="0" wp14:anchorId="788786D0" wp14:editId="29B5873A">
            <wp:extent cx="3290400" cy="396720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C4D0" w14:textId="78F5590E" w:rsidR="002F59BC" w:rsidRDefault="00D43303" w:rsidP="00D43303">
      <w:pPr>
        <w:pStyle w:val="Caption"/>
      </w:pPr>
      <w:bookmarkStart w:id="51" w:name="_Toc87121365"/>
      <w:r>
        <w:t xml:space="preserve">Figure </w:t>
      </w:r>
      <w:fldSimple w:instr=" SEQ Figure \* ARABIC ">
        <w:r w:rsidR="00B56687">
          <w:rPr>
            <w:noProof/>
          </w:rPr>
          <w:t>29</w:t>
        </w:r>
      </w:fldSimple>
      <w:r w:rsidRPr="00112182">
        <w:t xml:space="preserve"> - Show validation of new Username &amp; Password - </w:t>
      </w:r>
      <w:r>
        <w:t>C</w:t>
      </w:r>
      <w:bookmarkEnd w:id="51"/>
    </w:p>
    <w:p w14:paraId="1B734D8F" w14:textId="77777777" w:rsidR="00D43303" w:rsidRDefault="00D43303" w:rsidP="00D43303">
      <w:pPr>
        <w:keepNext/>
      </w:pPr>
      <w:r>
        <w:rPr>
          <w:noProof/>
        </w:rPr>
        <w:drawing>
          <wp:inline distT="0" distB="0" distL="0" distR="0" wp14:anchorId="223AE8C7" wp14:editId="534BEDDE">
            <wp:extent cx="3290400" cy="3967200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A304" w14:textId="3D0314CD" w:rsidR="00D43303" w:rsidRDefault="00D43303" w:rsidP="00D43303">
      <w:pPr>
        <w:pStyle w:val="Caption"/>
      </w:pPr>
      <w:bookmarkStart w:id="52" w:name="_Toc87121366"/>
      <w:r>
        <w:t xml:space="preserve">Figure </w:t>
      </w:r>
      <w:fldSimple w:instr=" SEQ Figure \* ARABIC ">
        <w:r w:rsidR="00B56687">
          <w:rPr>
            <w:noProof/>
          </w:rPr>
          <w:t>30</w:t>
        </w:r>
      </w:fldSimple>
      <w:r w:rsidRPr="00F0198E">
        <w:t xml:space="preserve"> - Show validation of new Username &amp; Password - </w:t>
      </w:r>
      <w:r>
        <w:t>D</w:t>
      </w:r>
      <w:bookmarkEnd w:id="52"/>
    </w:p>
    <w:p w14:paraId="7025DC76" w14:textId="77777777" w:rsidR="00D43303" w:rsidRDefault="00D43303" w:rsidP="00D43303">
      <w:pPr>
        <w:keepNext/>
      </w:pPr>
      <w:r>
        <w:rPr>
          <w:noProof/>
        </w:rPr>
        <w:lastRenderedPageBreak/>
        <w:drawing>
          <wp:inline distT="0" distB="0" distL="0" distR="0" wp14:anchorId="32990DA6" wp14:editId="11CDF2EF">
            <wp:extent cx="3290400" cy="3967200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7BEA" w14:textId="3AA1EB17" w:rsidR="00D43303" w:rsidRDefault="00D43303" w:rsidP="00D43303">
      <w:pPr>
        <w:pStyle w:val="Caption"/>
      </w:pPr>
      <w:bookmarkStart w:id="53" w:name="_Toc87121367"/>
      <w:r>
        <w:t xml:space="preserve">Figure </w:t>
      </w:r>
      <w:fldSimple w:instr=" SEQ Figure \* ARABIC ">
        <w:r w:rsidR="00B56687">
          <w:rPr>
            <w:noProof/>
          </w:rPr>
          <w:t>31</w:t>
        </w:r>
      </w:fldSimple>
      <w:r w:rsidRPr="00ED45AC">
        <w:t xml:space="preserve"> - Show validation of new Username &amp; Password - </w:t>
      </w:r>
      <w:r>
        <w:t>E</w:t>
      </w:r>
      <w:bookmarkEnd w:id="53"/>
    </w:p>
    <w:p w14:paraId="21B0453F" w14:textId="77777777" w:rsidR="000977E5" w:rsidRDefault="000977E5" w:rsidP="000977E5">
      <w:pPr>
        <w:keepNext/>
      </w:pPr>
      <w:r>
        <w:rPr>
          <w:noProof/>
        </w:rPr>
        <w:drawing>
          <wp:inline distT="0" distB="0" distL="0" distR="0" wp14:anchorId="5FCFF420" wp14:editId="35FEC1B9">
            <wp:extent cx="3290400" cy="3967200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85D5" w14:textId="4325BE02" w:rsidR="00D43303" w:rsidRDefault="000977E5" w:rsidP="000977E5">
      <w:pPr>
        <w:pStyle w:val="Caption"/>
      </w:pPr>
      <w:bookmarkStart w:id="54" w:name="_Toc87121368"/>
      <w:r>
        <w:t xml:space="preserve">Figure </w:t>
      </w:r>
      <w:fldSimple w:instr=" SEQ Figure \* ARABIC ">
        <w:r w:rsidR="00B56687">
          <w:rPr>
            <w:noProof/>
          </w:rPr>
          <w:t>32</w:t>
        </w:r>
      </w:fldSimple>
      <w:r w:rsidRPr="005A77C9">
        <w:t xml:space="preserve"> - Show validation of new Username &amp; Password - </w:t>
      </w:r>
      <w:r>
        <w:t>F</w:t>
      </w:r>
      <w:bookmarkEnd w:id="54"/>
    </w:p>
    <w:p w14:paraId="17C71B4C" w14:textId="77777777" w:rsidR="000977E5" w:rsidRDefault="000977E5" w:rsidP="000977E5">
      <w:pPr>
        <w:keepNext/>
      </w:pPr>
      <w:r>
        <w:rPr>
          <w:noProof/>
        </w:rPr>
        <w:lastRenderedPageBreak/>
        <w:drawing>
          <wp:inline distT="0" distB="0" distL="0" distR="0" wp14:anchorId="6C843CC5" wp14:editId="532F7B64">
            <wp:extent cx="3290400" cy="3967200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7964" w14:textId="036EE279" w:rsidR="00D43303" w:rsidRDefault="000977E5" w:rsidP="000977E5">
      <w:pPr>
        <w:pStyle w:val="Caption"/>
      </w:pPr>
      <w:bookmarkStart w:id="55" w:name="_Toc87121369"/>
      <w:r>
        <w:t xml:space="preserve">Figure </w:t>
      </w:r>
      <w:fldSimple w:instr=" SEQ Figure \* ARABIC ">
        <w:r w:rsidR="00B56687">
          <w:rPr>
            <w:noProof/>
          </w:rPr>
          <w:t>33</w:t>
        </w:r>
      </w:fldSimple>
      <w:r w:rsidRPr="009C3D12">
        <w:t xml:space="preserve"> - Show validation of new Username &amp; Password - </w:t>
      </w:r>
      <w:r>
        <w:t>G</w:t>
      </w:r>
      <w:bookmarkEnd w:id="55"/>
    </w:p>
    <w:p w14:paraId="47F78D7A" w14:textId="77777777" w:rsidR="000D14CC" w:rsidRDefault="000D14CC" w:rsidP="000D14CC">
      <w:pPr>
        <w:keepNext/>
      </w:pPr>
      <w:r>
        <w:rPr>
          <w:noProof/>
        </w:rPr>
        <w:drawing>
          <wp:inline distT="0" distB="0" distL="0" distR="0" wp14:anchorId="0576B004" wp14:editId="4CCDE7AA">
            <wp:extent cx="3290400" cy="3967200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EE017" w14:textId="17244E27" w:rsidR="00D43303" w:rsidRDefault="000D14CC" w:rsidP="000D14CC">
      <w:pPr>
        <w:pStyle w:val="Caption"/>
      </w:pPr>
      <w:bookmarkStart w:id="56" w:name="_Toc87121370"/>
      <w:r>
        <w:t xml:space="preserve">Figure </w:t>
      </w:r>
      <w:fldSimple w:instr=" SEQ Figure \* ARABIC ">
        <w:r w:rsidR="00B56687">
          <w:rPr>
            <w:noProof/>
          </w:rPr>
          <w:t>34</w:t>
        </w:r>
      </w:fldSimple>
      <w:r w:rsidRPr="003D5271">
        <w:t xml:space="preserve"> - Show validation of new Username &amp; Password - </w:t>
      </w:r>
      <w:r>
        <w:t>H</w:t>
      </w:r>
      <w:bookmarkEnd w:id="56"/>
    </w:p>
    <w:p w14:paraId="19C92D35" w14:textId="77777777" w:rsidR="000D14CC" w:rsidRDefault="000D14CC" w:rsidP="000D14CC">
      <w:pPr>
        <w:keepNext/>
      </w:pPr>
      <w:r>
        <w:rPr>
          <w:noProof/>
        </w:rPr>
        <w:lastRenderedPageBreak/>
        <w:drawing>
          <wp:inline distT="0" distB="0" distL="0" distR="0" wp14:anchorId="3FA5CAD5" wp14:editId="042C98FC">
            <wp:extent cx="3290400" cy="3967200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DD25" w14:textId="394BA770" w:rsidR="002F59BC" w:rsidRDefault="000D14CC" w:rsidP="000D14CC">
      <w:pPr>
        <w:pStyle w:val="Caption"/>
      </w:pPr>
      <w:bookmarkStart w:id="57" w:name="_Toc87121371"/>
      <w:r>
        <w:t xml:space="preserve">Figure </w:t>
      </w:r>
      <w:fldSimple w:instr=" SEQ Figure \* ARABIC ">
        <w:r w:rsidR="00B56687">
          <w:rPr>
            <w:noProof/>
          </w:rPr>
          <w:t>35</w:t>
        </w:r>
      </w:fldSimple>
      <w:r w:rsidRPr="00F5156A">
        <w:t xml:space="preserve"> - Show validation of new Username &amp; Password - </w:t>
      </w:r>
      <w:r>
        <w:t>I</w:t>
      </w:r>
      <w:bookmarkEnd w:id="57"/>
    </w:p>
    <w:p w14:paraId="70329E65" w14:textId="77777777" w:rsidR="000D14CC" w:rsidRDefault="000D14CC" w:rsidP="000D14CC">
      <w:pPr>
        <w:keepNext/>
      </w:pPr>
      <w:r>
        <w:rPr>
          <w:noProof/>
        </w:rPr>
        <w:drawing>
          <wp:inline distT="0" distB="0" distL="0" distR="0" wp14:anchorId="7FB45B9B" wp14:editId="4C34BCCE">
            <wp:extent cx="3290400" cy="3967200"/>
            <wp:effectExtent l="0" t="0" r="0" b="0"/>
            <wp:docPr id="34" name="Picture 3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Word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3560" w14:textId="134BD2BE" w:rsidR="002F59BC" w:rsidRDefault="000D14CC" w:rsidP="000D14CC">
      <w:pPr>
        <w:pStyle w:val="Caption"/>
      </w:pPr>
      <w:bookmarkStart w:id="58" w:name="_Toc87121372"/>
      <w:r>
        <w:t xml:space="preserve">Figure </w:t>
      </w:r>
      <w:fldSimple w:instr=" SEQ Figure \* ARABIC ">
        <w:r w:rsidR="00B56687">
          <w:rPr>
            <w:noProof/>
          </w:rPr>
          <w:t>36</w:t>
        </w:r>
      </w:fldSimple>
      <w:r w:rsidRPr="003B7ED0">
        <w:t xml:space="preserve"> - Show validation of new Username &amp; Password - </w:t>
      </w:r>
      <w:r>
        <w:t>J</w:t>
      </w:r>
      <w:bookmarkEnd w:id="58"/>
    </w:p>
    <w:p w14:paraId="11E9827D" w14:textId="104B9BE4" w:rsidR="00C645B8" w:rsidRDefault="00C645B8" w:rsidP="00C645B8">
      <w:pPr>
        <w:keepNext/>
      </w:pPr>
      <w:r>
        <w:rPr>
          <w:noProof/>
        </w:rPr>
        <w:lastRenderedPageBreak/>
        <w:drawing>
          <wp:inline distT="0" distB="0" distL="0" distR="0" wp14:anchorId="2C980AE0" wp14:editId="4CCB211E">
            <wp:extent cx="3290400" cy="3967200"/>
            <wp:effectExtent l="0" t="0" r="0" b="0"/>
            <wp:docPr id="35" name="Picture 3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Word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2F54" w14:textId="77777777" w:rsidR="00310168" w:rsidRDefault="00310168" w:rsidP="00C645B8">
      <w:pPr>
        <w:keepNext/>
      </w:pPr>
    </w:p>
    <w:p w14:paraId="480C8ED7" w14:textId="407C9C52" w:rsidR="004D5529" w:rsidRDefault="00C645B8" w:rsidP="00C645B8">
      <w:pPr>
        <w:pStyle w:val="Caption"/>
      </w:pPr>
      <w:bookmarkStart w:id="59" w:name="_Toc87121373"/>
      <w:r>
        <w:t xml:space="preserve">Figure </w:t>
      </w:r>
      <w:fldSimple w:instr=" SEQ Figure \* ARABIC ">
        <w:r w:rsidR="00B56687">
          <w:rPr>
            <w:noProof/>
          </w:rPr>
          <w:t>37</w:t>
        </w:r>
      </w:fldSimple>
      <w:r>
        <w:t xml:space="preserve"> - Logout</w:t>
      </w:r>
      <w:bookmarkEnd w:id="59"/>
    </w:p>
    <w:p w14:paraId="06F55C92" w14:textId="77777777" w:rsidR="00C645B8" w:rsidRDefault="00C645B8" w:rsidP="00C645B8">
      <w:pPr>
        <w:keepNext/>
      </w:pPr>
      <w:r>
        <w:rPr>
          <w:noProof/>
        </w:rPr>
        <w:lastRenderedPageBreak/>
        <w:drawing>
          <wp:inline distT="0" distB="0" distL="0" distR="0" wp14:anchorId="5E4B2A84" wp14:editId="3400A505">
            <wp:extent cx="5731510" cy="6728460"/>
            <wp:effectExtent l="0" t="0" r="254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07AF" w14:textId="1BD16FC2" w:rsidR="004D5C5E" w:rsidRDefault="00C645B8" w:rsidP="00C645B8">
      <w:pPr>
        <w:pStyle w:val="Caption"/>
      </w:pPr>
      <w:bookmarkStart w:id="60" w:name="_Toc87121374"/>
      <w:r>
        <w:t xml:space="preserve">Figure </w:t>
      </w:r>
      <w:fldSimple w:instr=" SEQ Figure \* ARABIC ">
        <w:r w:rsidR="00B56687">
          <w:rPr>
            <w:noProof/>
          </w:rPr>
          <w:t>38</w:t>
        </w:r>
      </w:fldSimple>
      <w:r>
        <w:t xml:space="preserve"> - Show servers running with last sessions logs</w:t>
      </w:r>
      <w:bookmarkEnd w:id="60"/>
    </w:p>
    <w:p w14:paraId="62B59392" w14:textId="77777777" w:rsidR="00C645B8" w:rsidRDefault="00C645B8" w:rsidP="00C645B8">
      <w:pPr>
        <w:keepNext/>
      </w:pPr>
      <w:r>
        <w:rPr>
          <w:noProof/>
        </w:rPr>
        <w:lastRenderedPageBreak/>
        <w:drawing>
          <wp:inline distT="0" distB="0" distL="0" distR="0" wp14:anchorId="691F754F" wp14:editId="3456EAAD">
            <wp:extent cx="5731510" cy="6728460"/>
            <wp:effectExtent l="0" t="0" r="254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DC0C" w14:textId="418CDD4F" w:rsidR="004D5C5E" w:rsidRDefault="00C645B8" w:rsidP="00C645B8">
      <w:pPr>
        <w:pStyle w:val="Caption"/>
      </w:pPr>
      <w:bookmarkStart w:id="61" w:name="_Toc87121375"/>
      <w:r>
        <w:t xml:space="preserve">Figure </w:t>
      </w:r>
      <w:fldSimple w:instr=" SEQ Figure \* ARABIC ">
        <w:r w:rsidR="00B56687">
          <w:rPr>
            <w:noProof/>
          </w:rPr>
          <w:t>39</w:t>
        </w:r>
      </w:fldSimple>
      <w:r>
        <w:t xml:space="preserve"> - Show both servers shutdown</w:t>
      </w:r>
      <w:bookmarkEnd w:id="61"/>
    </w:p>
    <w:p w14:paraId="4D2CE956" w14:textId="77777777" w:rsidR="00C645B8" w:rsidRDefault="00C645B8" w:rsidP="00C645B8">
      <w:pPr>
        <w:keepNext/>
      </w:pPr>
      <w:r>
        <w:rPr>
          <w:noProof/>
        </w:rPr>
        <w:lastRenderedPageBreak/>
        <w:drawing>
          <wp:inline distT="0" distB="0" distL="0" distR="0" wp14:anchorId="1684A545" wp14:editId="0034F143">
            <wp:extent cx="3290400" cy="3967200"/>
            <wp:effectExtent l="0" t="0" r="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302CA" w14:textId="6537E338" w:rsidR="004D5C5E" w:rsidRDefault="00C645B8" w:rsidP="00C645B8">
      <w:pPr>
        <w:pStyle w:val="Caption"/>
      </w:pPr>
      <w:bookmarkStart w:id="62" w:name="_Toc87121376"/>
      <w:r>
        <w:t xml:space="preserve">Figure </w:t>
      </w:r>
      <w:fldSimple w:instr=" SEQ Figure \* ARABIC ">
        <w:r w:rsidR="00B56687">
          <w:rPr>
            <w:noProof/>
          </w:rPr>
          <w:t>40</w:t>
        </w:r>
      </w:fldSimple>
      <w:r>
        <w:t xml:space="preserve"> - Trying to Login</w:t>
      </w:r>
      <w:r w:rsidR="00661C90">
        <w:t xml:space="preserve"> – Connection refused</w:t>
      </w:r>
      <w:bookmarkEnd w:id="62"/>
    </w:p>
    <w:p w14:paraId="16A1299E" w14:textId="77777777" w:rsidR="00661C90" w:rsidRDefault="00661C90" w:rsidP="00661C90">
      <w:pPr>
        <w:keepNext/>
      </w:pPr>
      <w:r>
        <w:rPr>
          <w:noProof/>
        </w:rPr>
        <w:lastRenderedPageBreak/>
        <w:drawing>
          <wp:inline distT="0" distB="0" distL="0" distR="0" wp14:anchorId="06BF7A12" wp14:editId="615CE9DD">
            <wp:extent cx="5731510" cy="6728460"/>
            <wp:effectExtent l="0" t="0" r="254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AA8B" w14:textId="754DA485" w:rsidR="004D5C5E" w:rsidRDefault="00661C90" w:rsidP="00661C90">
      <w:pPr>
        <w:pStyle w:val="Caption"/>
      </w:pPr>
      <w:bookmarkStart w:id="63" w:name="_Toc87121377"/>
      <w:r>
        <w:t xml:space="preserve">Figure </w:t>
      </w:r>
      <w:fldSimple w:instr=" SEQ Figure \* ARABIC ">
        <w:r w:rsidR="00B56687">
          <w:rPr>
            <w:noProof/>
          </w:rPr>
          <w:t>41</w:t>
        </w:r>
      </w:fldSimple>
      <w:r>
        <w:t xml:space="preserve"> - RMI Server (Login Server) restarted</w:t>
      </w:r>
      <w:bookmarkEnd w:id="63"/>
    </w:p>
    <w:p w14:paraId="42F142A1" w14:textId="77777777" w:rsidR="00661C90" w:rsidRDefault="00661C90" w:rsidP="00661C90">
      <w:pPr>
        <w:keepNext/>
      </w:pPr>
      <w:r>
        <w:rPr>
          <w:noProof/>
        </w:rPr>
        <w:lastRenderedPageBreak/>
        <w:drawing>
          <wp:inline distT="0" distB="0" distL="0" distR="0" wp14:anchorId="53C5E23D" wp14:editId="6DD56948">
            <wp:extent cx="3290400" cy="3967200"/>
            <wp:effectExtent l="0" t="0" r="0" b="0"/>
            <wp:docPr id="40" name="Picture 4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ord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8818" w14:textId="5B6E1A16" w:rsidR="004D5C5E" w:rsidRDefault="00661C90" w:rsidP="00661C90">
      <w:pPr>
        <w:pStyle w:val="Caption"/>
      </w:pPr>
      <w:bookmarkStart w:id="64" w:name="_Toc87121378"/>
      <w:r>
        <w:t xml:space="preserve">Figure </w:t>
      </w:r>
      <w:fldSimple w:instr=" SEQ Figure \* ARABIC ">
        <w:r w:rsidR="00B56687">
          <w:rPr>
            <w:noProof/>
          </w:rPr>
          <w:t>42</w:t>
        </w:r>
      </w:fldSimple>
      <w:r>
        <w:t xml:space="preserve"> - Login now successful</w:t>
      </w:r>
      <w:bookmarkEnd w:id="64"/>
    </w:p>
    <w:p w14:paraId="51A9861F" w14:textId="77777777" w:rsidR="00661C90" w:rsidRDefault="00661C90" w:rsidP="00661C90">
      <w:pPr>
        <w:keepNext/>
      </w:pPr>
      <w:r>
        <w:rPr>
          <w:noProof/>
        </w:rPr>
        <w:drawing>
          <wp:inline distT="0" distB="0" distL="0" distR="0" wp14:anchorId="0F02A531" wp14:editId="63C0AFC5">
            <wp:extent cx="3290400" cy="3967200"/>
            <wp:effectExtent l="0" t="0" r="0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6620" w14:textId="1407AD79" w:rsidR="004D5C5E" w:rsidRDefault="00661C90" w:rsidP="00661C90">
      <w:pPr>
        <w:pStyle w:val="Caption"/>
      </w:pPr>
      <w:bookmarkStart w:id="65" w:name="_Toc87121379"/>
      <w:r>
        <w:t xml:space="preserve">Figure </w:t>
      </w:r>
      <w:fldSimple w:instr=" SEQ Figure \* ARABIC ">
        <w:r w:rsidR="00B56687">
          <w:rPr>
            <w:noProof/>
          </w:rPr>
          <w:t>43</w:t>
        </w:r>
      </w:fldSimple>
      <w:r>
        <w:t xml:space="preserve"> - Try to open Chat session - Connection refused</w:t>
      </w:r>
      <w:bookmarkEnd w:id="65"/>
    </w:p>
    <w:p w14:paraId="5AB712C8" w14:textId="77777777" w:rsidR="003D7F77" w:rsidRDefault="003D7F77" w:rsidP="003D7F77">
      <w:pPr>
        <w:keepNext/>
      </w:pPr>
      <w:r>
        <w:rPr>
          <w:noProof/>
        </w:rPr>
        <w:lastRenderedPageBreak/>
        <w:drawing>
          <wp:inline distT="0" distB="0" distL="0" distR="0" wp14:anchorId="6485E404" wp14:editId="29D36363">
            <wp:extent cx="5731510" cy="6728460"/>
            <wp:effectExtent l="0" t="0" r="254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0612" w14:textId="7CC39894" w:rsidR="004D5C5E" w:rsidRDefault="003D7F77" w:rsidP="003D7F77">
      <w:pPr>
        <w:pStyle w:val="Caption"/>
      </w:pPr>
      <w:bookmarkStart w:id="66" w:name="_Toc87121380"/>
      <w:r>
        <w:t xml:space="preserve">Figure </w:t>
      </w:r>
      <w:fldSimple w:instr=" SEQ Figure \* ARABIC ">
        <w:r w:rsidR="00B56687">
          <w:rPr>
            <w:noProof/>
          </w:rPr>
          <w:t>44</w:t>
        </w:r>
      </w:fldSimple>
      <w:r>
        <w:t xml:space="preserve"> - Socket Server (Chat Server) restarted</w:t>
      </w:r>
      <w:bookmarkEnd w:id="66"/>
    </w:p>
    <w:p w14:paraId="7399F3B1" w14:textId="77777777" w:rsidR="00E41757" w:rsidRDefault="00E41757" w:rsidP="00E41757">
      <w:pPr>
        <w:keepNext/>
      </w:pPr>
      <w:r>
        <w:rPr>
          <w:noProof/>
        </w:rPr>
        <w:lastRenderedPageBreak/>
        <w:drawing>
          <wp:inline distT="0" distB="0" distL="0" distR="0" wp14:anchorId="0A75A8FE" wp14:editId="1A7C0938">
            <wp:extent cx="3290400" cy="3967200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3360" w14:textId="7CF67D99" w:rsidR="004D5C5E" w:rsidRDefault="00E41757" w:rsidP="00E41757">
      <w:pPr>
        <w:pStyle w:val="Caption"/>
      </w:pPr>
      <w:bookmarkStart w:id="67" w:name="_Toc87121381"/>
      <w:r>
        <w:t xml:space="preserve">Figure </w:t>
      </w:r>
      <w:fldSimple w:instr=" SEQ Figure \* ARABIC ">
        <w:r w:rsidR="00B56687">
          <w:rPr>
            <w:noProof/>
          </w:rPr>
          <w:t>45</w:t>
        </w:r>
      </w:fldSimple>
      <w:r>
        <w:t xml:space="preserve"> - Chat session connected</w:t>
      </w:r>
      <w:bookmarkEnd w:id="67"/>
    </w:p>
    <w:p w14:paraId="308F0078" w14:textId="77777777" w:rsidR="00D504B7" w:rsidRDefault="00D504B7" w:rsidP="00D504B7">
      <w:pPr>
        <w:keepNext/>
      </w:pPr>
      <w:r>
        <w:rPr>
          <w:noProof/>
        </w:rPr>
        <w:drawing>
          <wp:inline distT="0" distB="0" distL="0" distR="0" wp14:anchorId="3648411B" wp14:editId="1BFF0833">
            <wp:extent cx="3290400" cy="3967200"/>
            <wp:effectExtent l="0" t="0" r="0" b="0"/>
            <wp:docPr id="44" name="Picture 4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chat or text message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FD5B" w14:textId="6B36D71D" w:rsidR="004D5C5E" w:rsidRDefault="00D504B7" w:rsidP="00D504B7">
      <w:pPr>
        <w:pStyle w:val="Caption"/>
      </w:pPr>
      <w:bookmarkStart w:id="68" w:name="_Toc87121382"/>
      <w:r>
        <w:t xml:space="preserve">Figure </w:t>
      </w:r>
      <w:fldSimple w:instr=" SEQ Figure \* ARABIC ">
        <w:r w:rsidR="00B56687">
          <w:rPr>
            <w:noProof/>
          </w:rPr>
          <w:t>46</w:t>
        </w:r>
      </w:fldSimple>
      <w:r>
        <w:t xml:space="preserve"> - Logout with Chat session open - A</w:t>
      </w:r>
      <w:bookmarkEnd w:id="68"/>
    </w:p>
    <w:p w14:paraId="1F741BBE" w14:textId="77777777" w:rsidR="00D504B7" w:rsidRDefault="00D504B7" w:rsidP="00D504B7">
      <w:pPr>
        <w:keepNext/>
      </w:pPr>
      <w:r>
        <w:rPr>
          <w:noProof/>
        </w:rPr>
        <w:lastRenderedPageBreak/>
        <w:drawing>
          <wp:inline distT="0" distB="0" distL="0" distR="0" wp14:anchorId="7E3F6353" wp14:editId="661D92C8">
            <wp:extent cx="3290400" cy="3967200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AB7C" w14:textId="556A1EE6" w:rsidR="004D5C5E" w:rsidRDefault="00D504B7" w:rsidP="00D504B7">
      <w:pPr>
        <w:pStyle w:val="Caption"/>
      </w:pPr>
      <w:bookmarkStart w:id="69" w:name="_Toc87121383"/>
      <w:r>
        <w:t xml:space="preserve">Figure </w:t>
      </w:r>
      <w:fldSimple w:instr=" SEQ Figure \* ARABIC ">
        <w:r w:rsidR="00B56687">
          <w:rPr>
            <w:noProof/>
          </w:rPr>
          <w:t>47</w:t>
        </w:r>
      </w:fldSimple>
      <w:r w:rsidRPr="00D504B7">
        <w:t xml:space="preserve"> </w:t>
      </w:r>
      <w:r>
        <w:t>- Logout with Chat session open - B</w:t>
      </w:r>
      <w:bookmarkEnd w:id="69"/>
    </w:p>
    <w:p w14:paraId="10D6CC5B" w14:textId="77777777" w:rsidR="00C52476" w:rsidRDefault="00C52476" w:rsidP="00C52476">
      <w:pPr>
        <w:keepNext/>
      </w:pPr>
      <w:r>
        <w:rPr>
          <w:noProof/>
        </w:rPr>
        <w:lastRenderedPageBreak/>
        <w:drawing>
          <wp:inline distT="0" distB="0" distL="0" distR="0" wp14:anchorId="4C97BD45" wp14:editId="11E89A69">
            <wp:extent cx="5731510" cy="6728460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A035" w14:textId="22BFDD0E" w:rsidR="004D5C5E" w:rsidRDefault="00C52476" w:rsidP="00C52476">
      <w:pPr>
        <w:pStyle w:val="Caption"/>
      </w:pPr>
      <w:bookmarkStart w:id="70" w:name="_Toc87121384"/>
      <w:r>
        <w:t xml:space="preserve">Figure </w:t>
      </w:r>
      <w:fldSimple w:instr=" SEQ Figure \* ARABIC ">
        <w:r w:rsidR="00B56687">
          <w:rPr>
            <w:noProof/>
          </w:rPr>
          <w:t>48</w:t>
        </w:r>
      </w:fldSimple>
      <w:r>
        <w:t xml:space="preserve"> - Final look at server consoles with log entries</w:t>
      </w:r>
      <w:bookmarkEnd w:id="70"/>
    </w:p>
    <w:p w14:paraId="0BB96B90" w14:textId="77777777" w:rsidR="005F2C03" w:rsidRDefault="005F2C03" w:rsidP="005F2C03">
      <w:pPr>
        <w:keepNext/>
      </w:pPr>
      <w:r>
        <w:rPr>
          <w:noProof/>
        </w:rPr>
        <w:lastRenderedPageBreak/>
        <w:drawing>
          <wp:inline distT="0" distB="0" distL="0" distR="0" wp14:anchorId="274EA8B4" wp14:editId="58857F47">
            <wp:extent cx="3297600" cy="3967200"/>
            <wp:effectExtent l="0" t="0" r="0" b="0"/>
            <wp:docPr id="47" name="Picture 4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chat or text message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6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7F59" w14:textId="5AAC1D13" w:rsidR="004D5529" w:rsidRDefault="005F2C03" w:rsidP="005F2C03">
      <w:pPr>
        <w:pStyle w:val="Caption"/>
      </w:pPr>
      <w:bookmarkStart w:id="71" w:name="_Toc87121385"/>
      <w:r>
        <w:t xml:space="preserve">Figure </w:t>
      </w:r>
      <w:fldSimple w:instr=" SEQ Figure \* ARABIC ">
        <w:r w:rsidR="00B56687">
          <w:rPr>
            <w:noProof/>
          </w:rPr>
          <w:t>49</w:t>
        </w:r>
      </w:fldSimple>
      <w:r>
        <w:t xml:space="preserve"> - Close application</w:t>
      </w:r>
      <w:bookmarkEnd w:id="71"/>
    </w:p>
    <w:p w14:paraId="25881797" w14:textId="77777777" w:rsidR="004D5529" w:rsidRPr="004D5529" w:rsidRDefault="004D5529" w:rsidP="004D5529"/>
    <w:p w14:paraId="6BB0B22D" w14:textId="652642F1" w:rsidR="00DF1A1E" w:rsidRDefault="00DF1A1E">
      <w:r>
        <w:br w:type="page"/>
      </w:r>
    </w:p>
    <w:p w14:paraId="74B062C7" w14:textId="77777777" w:rsidR="008077EF" w:rsidRDefault="008077EF" w:rsidP="008077EF">
      <w:pPr>
        <w:pStyle w:val="Heading1"/>
      </w:pPr>
      <w:bookmarkStart w:id="72" w:name="_Toc87121390"/>
      <w:r>
        <w:lastRenderedPageBreak/>
        <w:t>References</w:t>
      </w:r>
      <w:bookmarkEnd w:id="72"/>
    </w:p>
    <w:p w14:paraId="2DCA6501" w14:textId="77777777" w:rsidR="008077EF" w:rsidRDefault="008077EF" w:rsidP="008077EF"/>
    <w:p w14:paraId="4891A2D1" w14:textId="77777777" w:rsidR="008077EF" w:rsidRDefault="008077EF" w:rsidP="008077EF"/>
    <w:sectPr w:rsidR="008077EF" w:rsidSect="00CD2B65">
      <w:headerReference w:type="default" r:id="rId61"/>
      <w:footerReference w:type="default" r:id="rId62"/>
      <w:pgSz w:w="11906" w:h="16838" w:code="9"/>
      <w:pgMar w:top="1440" w:right="1440" w:bottom="1440" w:left="1440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05041B" w14:textId="77777777" w:rsidR="002C7CCF" w:rsidRDefault="002C7CCF" w:rsidP="008077EF">
      <w:pPr>
        <w:spacing w:after="0" w:line="240" w:lineRule="auto"/>
      </w:pPr>
      <w:r>
        <w:separator/>
      </w:r>
    </w:p>
  </w:endnote>
  <w:endnote w:type="continuationSeparator" w:id="0">
    <w:p w14:paraId="65D1116F" w14:textId="77777777" w:rsidR="002C7CCF" w:rsidRDefault="002C7CCF" w:rsidP="008077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779495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89D316" w14:textId="1CB6F3A2" w:rsidR="000B6BA5" w:rsidRDefault="00CD2B65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EE8D75" w14:textId="77777777" w:rsidR="00CD2B65" w:rsidRPr="00CD2B65" w:rsidRDefault="00CD2B65" w:rsidP="00CD2B65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200265" w14:textId="77777777" w:rsidR="002C7CCF" w:rsidRDefault="002C7CCF" w:rsidP="008077EF">
      <w:pPr>
        <w:spacing w:after="0" w:line="240" w:lineRule="auto"/>
      </w:pPr>
      <w:r>
        <w:separator/>
      </w:r>
    </w:p>
  </w:footnote>
  <w:footnote w:type="continuationSeparator" w:id="0">
    <w:p w14:paraId="18162AB0" w14:textId="77777777" w:rsidR="002C7CCF" w:rsidRDefault="002C7CCF" w:rsidP="008077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73FC30" w14:textId="77777777" w:rsidR="000B6BA5" w:rsidRDefault="000B6BA5" w:rsidP="000B6BA5">
    <w:pPr>
      <w:pStyle w:val="Header"/>
    </w:pPr>
    <w:r>
      <w:t>Jupiter Mining Corporation</w:t>
    </w:r>
    <w:r>
      <w:tab/>
    </w:r>
    <w:r>
      <w:tab/>
    </w:r>
    <w:r w:rsidRPr="00273709">
      <w:t>M198449</w:t>
    </w:r>
  </w:p>
  <w:p w14:paraId="12EFDA03" w14:textId="77777777" w:rsidR="000B6BA5" w:rsidRDefault="000B6BA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94CC6C" w14:textId="77777777" w:rsidR="00CD2B65" w:rsidRPr="00CD2B65" w:rsidRDefault="00CD2B65" w:rsidP="00CD2B65">
    <w:pPr>
      <w:pStyle w:val="Header"/>
    </w:pPr>
    <w:r>
      <w:t>Jupiter Mining Corporation</w:t>
    </w:r>
    <w:r>
      <w:tab/>
    </w:r>
    <w:r>
      <w:tab/>
    </w:r>
    <w:r w:rsidRPr="00273709">
      <w:t>M198449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characterSpacingControl w:val="doNotCompress"/>
  <w:hdrShapeDefaults>
    <o:shapedefaults v:ext="edit" spidmax="2457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7CCF"/>
    <w:rsid w:val="00002A85"/>
    <w:rsid w:val="000125EB"/>
    <w:rsid w:val="00027992"/>
    <w:rsid w:val="000370D8"/>
    <w:rsid w:val="00043FB9"/>
    <w:rsid w:val="0006651F"/>
    <w:rsid w:val="000818D3"/>
    <w:rsid w:val="000977E5"/>
    <w:rsid w:val="000B3351"/>
    <w:rsid w:val="000B6BA5"/>
    <w:rsid w:val="000C28A1"/>
    <w:rsid w:val="000D14CC"/>
    <w:rsid w:val="000D5080"/>
    <w:rsid w:val="00122B36"/>
    <w:rsid w:val="00131A99"/>
    <w:rsid w:val="00133417"/>
    <w:rsid w:val="00142F39"/>
    <w:rsid w:val="00166093"/>
    <w:rsid w:val="00171BDC"/>
    <w:rsid w:val="00174AD4"/>
    <w:rsid w:val="001B6AA3"/>
    <w:rsid w:val="001F1DCC"/>
    <w:rsid w:val="001F4FBA"/>
    <w:rsid w:val="00210304"/>
    <w:rsid w:val="002340D1"/>
    <w:rsid w:val="002417AE"/>
    <w:rsid w:val="00245963"/>
    <w:rsid w:val="00251674"/>
    <w:rsid w:val="002678A1"/>
    <w:rsid w:val="00273709"/>
    <w:rsid w:val="002760DE"/>
    <w:rsid w:val="00286E0A"/>
    <w:rsid w:val="0029633B"/>
    <w:rsid w:val="00297A1D"/>
    <w:rsid w:val="002C5584"/>
    <w:rsid w:val="002C7CCF"/>
    <w:rsid w:val="002E6BD8"/>
    <w:rsid w:val="002F59BC"/>
    <w:rsid w:val="0030556D"/>
    <w:rsid w:val="00310168"/>
    <w:rsid w:val="003235DE"/>
    <w:rsid w:val="00342B17"/>
    <w:rsid w:val="00357B9E"/>
    <w:rsid w:val="00373704"/>
    <w:rsid w:val="003A7940"/>
    <w:rsid w:val="003B155C"/>
    <w:rsid w:val="003C4538"/>
    <w:rsid w:val="003D7F77"/>
    <w:rsid w:val="003F7587"/>
    <w:rsid w:val="0041104F"/>
    <w:rsid w:val="00415361"/>
    <w:rsid w:val="00422E2C"/>
    <w:rsid w:val="004242F8"/>
    <w:rsid w:val="0047096A"/>
    <w:rsid w:val="00481DAC"/>
    <w:rsid w:val="004C0852"/>
    <w:rsid w:val="004D5529"/>
    <w:rsid w:val="004D5C5E"/>
    <w:rsid w:val="004D7C80"/>
    <w:rsid w:val="004E6D67"/>
    <w:rsid w:val="00500717"/>
    <w:rsid w:val="00540EF2"/>
    <w:rsid w:val="00553330"/>
    <w:rsid w:val="0057705C"/>
    <w:rsid w:val="00593F5A"/>
    <w:rsid w:val="005A1BBC"/>
    <w:rsid w:val="005A6B42"/>
    <w:rsid w:val="005B5184"/>
    <w:rsid w:val="005E7242"/>
    <w:rsid w:val="005E7EDF"/>
    <w:rsid w:val="005F2C03"/>
    <w:rsid w:val="005F78E0"/>
    <w:rsid w:val="00661C90"/>
    <w:rsid w:val="006A5308"/>
    <w:rsid w:val="006B297B"/>
    <w:rsid w:val="006C6FD6"/>
    <w:rsid w:val="00724F27"/>
    <w:rsid w:val="00725A44"/>
    <w:rsid w:val="007358BC"/>
    <w:rsid w:val="00744102"/>
    <w:rsid w:val="007603E3"/>
    <w:rsid w:val="007616B3"/>
    <w:rsid w:val="00783767"/>
    <w:rsid w:val="007E3407"/>
    <w:rsid w:val="007E4867"/>
    <w:rsid w:val="007F50F8"/>
    <w:rsid w:val="008077EF"/>
    <w:rsid w:val="00872630"/>
    <w:rsid w:val="00875C17"/>
    <w:rsid w:val="00897751"/>
    <w:rsid w:val="008A45E8"/>
    <w:rsid w:val="008A4BA8"/>
    <w:rsid w:val="00926064"/>
    <w:rsid w:val="009358EF"/>
    <w:rsid w:val="00963DBB"/>
    <w:rsid w:val="009774F1"/>
    <w:rsid w:val="009A2A92"/>
    <w:rsid w:val="009A419A"/>
    <w:rsid w:val="009D2C90"/>
    <w:rsid w:val="009F53AE"/>
    <w:rsid w:val="009F672B"/>
    <w:rsid w:val="00A25F1B"/>
    <w:rsid w:val="00A37237"/>
    <w:rsid w:val="00A415B5"/>
    <w:rsid w:val="00AB5299"/>
    <w:rsid w:val="00AC005C"/>
    <w:rsid w:val="00AC28EF"/>
    <w:rsid w:val="00AC2ED5"/>
    <w:rsid w:val="00AE22F3"/>
    <w:rsid w:val="00AF203F"/>
    <w:rsid w:val="00B02522"/>
    <w:rsid w:val="00B56687"/>
    <w:rsid w:val="00B567C5"/>
    <w:rsid w:val="00B61107"/>
    <w:rsid w:val="00B76B7D"/>
    <w:rsid w:val="00B9089D"/>
    <w:rsid w:val="00B90A95"/>
    <w:rsid w:val="00BB53D0"/>
    <w:rsid w:val="00BB6484"/>
    <w:rsid w:val="00C16B7C"/>
    <w:rsid w:val="00C22641"/>
    <w:rsid w:val="00C267AD"/>
    <w:rsid w:val="00C429FA"/>
    <w:rsid w:val="00C52476"/>
    <w:rsid w:val="00C5293B"/>
    <w:rsid w:val="00C52B20"/>
    <w:rsid w:val="00C645B8"/>
    <w:rsid w:val="00C72F0D"/>
    <w:rsid w:val="00C74670"/>
    <w:rsid w:val="00C960B9"/>
    <w:rsid w:val="00CA0B7C"/>
    <w:rsid w:val="00CC5289"/>
    <w:rsid w:val="00CC5DEA"/>
    <w:rsid w:val="00CD2B65"/>
    <w:rsid w:val="00CD5689"/>
    <w:rsid w:val="00CE65E1"/>
    <w:rsid w:val="00D05E5A"/>
    <w:rsid w:val="00D120B4"/>
    <w:rsid w:val="00D121F5"/>
    <w:rsid w:val="00D162D2"/>
    <w:rsid w:val="00D43303"/>
    <w:rsid w:val="00D504B7"/>
    <w:rsid w:val="00D60687"/>
    <w:rsid w:val="00D65632"/>
    <w:rsid w:val="00D66A0E"/>
    <w:rsid w:val="00D73ECE"/>
    <w:rsid w:val="00D750F7"/>
    <w:rsid w:val="00D903B7"/>
    <w:rsid w:val="00D946D7"/>
    <w:rsid w:val="00DC0D4B"/>
    <w:rsid w:val="00DD0D2C"/>
    <w:rsid w:val="00DE2139"/>
    <w:rsid w:val="00DE7FF8"/>
    <w:rsid w:val="00DF1A1E"/>
    <w:rsid w:val="00E13E2A"/>
    <w:rsid w:val="00E227B6"/>
    <w:rsid w:val="00E324E0"/>
    <w:rsid w:val="00E41757"/>
    <w:rsid w:val="00E6677C"/>
    <w:rsid w:val="00EE574C"/>
    <w:rsid w:val="00EE7068"/>
    <w:rsid w:val="00EF1025"/>
    <w:rsid w:val="00F246D8"/>
    <w:rsid w:val="00F422D0"/>
    <w:rsid w:val="00F9702A"/>
    <w:rsid w:val="00FD7E4D"/>
    <w:rsid w:val="00FE3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7"/>
    <o:shapelayout v:ext="edit">
      <o:idmap v:ext="edit" data="1"/>
    </o:shapelayout>
  </w:shapeDefaults>
  <w:decimalSymbol w:val="."/>
  <w:listSeparator w:val=","/>
  <w14:docId w14:val="29F0C198"/>
  <w15:chartTrackingRefBased/>
  <w15:docId w15:val="{402118F5-0373-415B-B3CE-F7B8461D8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AU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29FA"/>
  </w:style>
  <w:style w:type="paragraph" w:styleId="Heading1">
    <w:name w:val="heading 1"/>
    <w:basedOn w:val="Normal"/>
    <w:next w:val="Normal"/>
    <w:link w:val="Heading1Char"/>
    <w:uiPriority w:val="9"/>
    <w:qFormat/>
    <w:rsid w:val="0006651F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F73B08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651F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F73B08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651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F73B08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651F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FA7E5C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651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FA7E5C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651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FA7E5C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651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FA7E5C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651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FA7E5C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651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FA7E5C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77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77EF"/>
  </w:style>
  <w:style w:type="paragraph" w:styleId="Footer">
    <w:name w:val="footer"/>
    <w:basedOn w:val="Normal"/>
    <w:link w:val="FooterChar"/>
    <w:uiPriority w:val="99"/>
    <w:unhideWhenUsed/>
    <w:rsid w:val="008077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77EF"/>
  </w:style>
  <w:style w:type="character" w:customStyle="1" w:styleId="Heading1Char">
    <w:name w:val="Heading 1 Char"/>
    <w:basedOn w:val="DefaultParagraphFont"/>
    <w:link w:val="Heading1"/>
    <w:uiPriority w:val="9"/>
    <w:rsid w:val="0006651F"/>
    <w:rPr>
      <w:rFonts w:asciiTheme="majorHAnsi" w:eastAsiaTheme="majorEastAsia" w:hAnsiTheme="majorHAnsi" w:cstheme="majorBidi"/>
      <w:color w:val="F73B08" w:themeColor="accent6" w:themeShade="BF"/>
      <w:sz w:val="40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06651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077E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077EF"/>
    <w:rPr>
      <w:color w:val="FFAE3E" w:themeColor="hyperlink"/>
      <w:u w:val="single"/>
    </w:rPr>
  </w:style>
  <w:style w:type="table" w:styleId="TableGrid">
    <w:name w:val="Table Grid"/>
    <w:basedOn w:val="TableNormal"/>
    <w:uiPriority w:val="59"/>
    <w:rsid w:val="008077EF"/>
    <w:pPr>
      <w:spacing w:after="0" w:line="240" w:lineRule="auto"/>
    </w:pPr>
    <w:rPr>
      <w:rFonts w:ascii="Times New Roman" w:eastAsia="Times New Roman" w:hAnsi="Times New Roman" w:cs="Times New Roman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06651F"/>
    <w:rPr>
      <w:rFonts w:asciiTheme="majorHAnsi" w:eastAsiaTheme="majorEastAsia" w:hAnsiTheme="majorHAnsi" w:cstheme="majorBidi"/>
      <w:color w:val="F73B08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651F"/>
    <w:rPr>
      <w:rFonts w:asciiTheme="majorHAnsi" w:eastAsiaTheme="majorEastAsia" w:hAnsiTheme="majorHAnsi" w:cstheme="majorBidi"/>
      <w:color w:val="F73B08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6651F"/>
    <w:rPr>
      <w:rFonts w:asciiTheme="majorHAnsi" w:eastAsiaTheme="majorEastAsia" w:hAnsiTheme="majorHAnsi" w:cstheme="majorBidi"/>
      <w:color w:val="FA7E5C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651F"/>
    <w:rPr>
      <w:rFonts w:asciiTheme="majorHAnsi" w:eastAsiaTheme="majorEastAsia" w:hAnsiTheme="majorHAnsi" w:cstheme="majorBidi"/>
      <w:i/>
      <w:iCs/>
      <w:color w:val="FA7E5C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651F"/>
    <w:rPr>
      <w:rFonts w:asciiTheme="majorHAnsi" w:eastAsiaTheme="majorEastAsia" w:hAnsiTheme="majorHAnsi" w:cstheme="majorBidi"/>
      <w:color w:val="FA7E5C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651F"/>
    <w:rPr>
      <w:rFonts w:asciiTheme="majorHAnsi" w:eastAsiaTheme="majorEastAsia" w:hAnsiTheme="majorHAnsi" w:cstheme="majorBidi"/>
      <w:b/>
      <w:bCs/>
      <w:color w:val="FA7E5C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651F"/>
    <w:rPr>
      <w:rFonts w:asciiTheme="majorHAnsi" w:eastAsiaTheme="majorEastAsia" w:hAnsiTheme="majorHAnsi" w:cstheme="majorBidi"/>
      <w:b/>
      <w:bCs/>
      <w:i/>
      <w:iCs/>
      <w:color w:val="FA7E5C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651F"/>
    <w:rPr>
      <w:rFonts w:asciiTheme="majorHAnsi" w:eastAsiaTheme="majorEastAsia" w:hAnsiTheme="majorHAnsi" w:cstheme="majorBidi"/>
      <w:i/>
      <w:iCs/>
      <w:color w:val="FA7E5C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06651F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06651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06651F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651F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06651F"/>
    <w:rPr>
      <w:rFonts w:asciiTheme="majorHAnsi" w:eastAsiaTheme="majorEastAsia" w:hAnsiTheme="majorHAnsi" w:cstheme="majorBidi"/>
      <w:sz w:val="30"/>
      <w:szCs w:val="30"/>
    </w:rPr>
  </w:style>
  <w:style w:type="character" w:styleId="Strong">
    <w:name w:val="Strong"/>
    <w:basedOn w:val="DefaultParagraphFont"/>
    <w:uiPriority w:val="22"/>
    <w:qFormat/>
    <w:rsid w:val="0006651F"/>
    <w:rPr>
      <w:b/>
      <w:bCs/>
    </w:rPr>
  </w:style>
  <w:style w:type="character" w:styleId="Emphasis">
    <w:name w:val="Emphasis"/>
    <w:basedOn w:val="DefaultParagraphFont"/>
    <w:uiPriority w:val="20"/>
    <w:qFormat/>
    <w:rsid w:val="0006651F"/>
    <w:rPr>
      <w:i/>
      <w:iCs/>
      <w:color w:val="FA7E5C" w:themeColor="accent6"/>
    </w:rPr>
  </w:style>
  <w:style w:type="paragraph" w:styleId="NoSpacing">
    <w:name w:val="No Spacing"/>
    <w:uiPriority w:val="1"/>
    <w:qFormat/>
    <w:rsid w:val="0006651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6651F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06651F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651F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FA7E5C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651F"/>
    <w:rPr>
      <w:rFonts w:asciiTheme="majorHAnsi" w:eastAsiaTheme="majorEastAsia" w:hAnsiTheme="majorHAnsi" w:cstheme="majorBidi"/>
      <w:i/>
      <w:iCs/>
      <w:color w:val="FA7E5C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06651F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06651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06651F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06651F"/>
    <w:rPr>
      <w:b/>
      <w:bCs/>
      <w:smallCaps/>
      <w:color w:val="FA7E5C" w:themeColor="accent6"/>
    </w:rPr>
  </w:style>
  <w:style w:type="character" w:styleId="BookTitle">
    <w:name w:val="Book Title"/>
    <w:basedOn w:val="DefaultParagraphFont"/>
    <w:uiPriority w:val="33"/>
    <w:qFormat/>
    <w:rsid w:val="0006651F"/>
    <w:rPr>
      <w:b/>
      <w:bCs/>
      <w:caps w:val="0"/>
      <w:smallCaps/>
      <w:spacing w:val="7"/>
      <w:sz w:val="21"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7F50F8"/>
    <w:pPr>
      <w:spacing w:after="100"/>
      <w:ind w:left="210"/>
    </w:pPr>
  </w:style>
  <w:style w:type="paragraph" w:customStyle="1" w:styleId="PreCode">
    <w:name w:val="PreCode"/>
    <w:basedOn w:val="Normal"/>
    <w:link w:val="PreCodeChar"/>
    <w:autoRedefine/>
    <w:qFormat/>
    <w:rsid w:val="00CA0B7C"/>
    <w:rPr>
      <w:rFonts w:ascii="Courier New" w:hAnsi="Courier New" w:cs="Courier New"/>
      <w:sz w:val="22"/>
      <w:bdr w:val="single" w:sz="12" w:space="0" w:color="auto"/>
    </w:rPr>
  </w:style>
  <w:style w:type="character" w:customStyle="1" w:styleId="PreCodeChar">
    <w:name w:val="PreCode Char"/>
    <w:basedOn w:val="DefaultParagraphFont"/>
    <w:link w:val="PreCode"/>
    <w:rsid w:val="00CA0B7C"/>
    <w:rPr>
      <w:rFonts w:ascii="Courier New" w:hAnsi="Courier New" w:cs="Courier New"/>
      <w:sz w:val="22"/>
      <w:bdr w:val="single" w:sz="12" w:space="0" w:color="auto"/>
    </w:rPr>
  </w:style>
  <w:style w:type="table" w:styleId="GridTable5Dark">
    <w:name w:val="Grid Table 5 Dark"/>
    <w:basedOn w:val="TableNormal"/>
    <w:uiPriority w:val="50"/>
    <w:rsid w:val="003B155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paragraph" w:styleId="TableofFigures">
    <w:name w:val="table of figures"/>
    <w:basedOn w:val="Normal"/>
    <w:next w:val="Normal"/>
    <w:uiPriority w:val="99"/>
    <w:unhideWhenUsed/>
    <w:rsid w:val="00D946D7"/>
    <w:pPr>
      <w:spacing w:after="0"/>
    </w:pPr>
  </w:style>
  <w:style w:type="character" w:styleId="CommentReference">
    <w:name w:val="annotation reference"/>
    <w:basedOn w:val="DefaultParagraphFont"/>
    <w:uiPriority w:val="99"/>
    <w:semiHidden/>
    <w:unhideWhenUsed/>
    <w:rsid w:val="00D73EC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73EC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73EC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73EC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73EC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header" Target="header2.xm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radley%20Willcott\Documents\Custom%20Office%20Templates\ReportExample_v.3.dotx" TargetMode="External"/></Relationships>
</file>

<file path=word/theme/theme1.xml><?xml version="1.0" encoding="utf-8"?>
<a:theme xmlns:a="http://schemas.openxmlformats.org/drawingml/2006/main" name="Berlin">
  <a:themeElements>
    <a:clrScheme name="Berlin">
      <a:dk1>
        <a:sysClr val="windowText" lastClr="000000"/>
      </a:dk1>
      <a:lt1>
        <a:sysClr val="window" lastClr="FFFFFF"/>
      </a:lt1>
      <a:dk2>
        <a:srgbClr val="9D360E"/>
      </a:dk2>
      <a:lt2>
        <a:srgbClr val="E7E6E6"/>
      </a:lt2>
      <a:accent1>
        <a:srgbClr val="F09415"/>
      </a:accent1>
      <a:accent2>
        <a:srgbClr val="C1B56B"/>
      </a:accent2>
      <a:accent3>
        <a:srgbClr val="4BAF73"/>
      </a:accent3>
      <a:accent4>
        <a:srgbClr val="5AA6C0"/>
      </a:accent4>
      <a:accent5>
        <a:srgbClr val="D17DF9"/>
      </a:accent5>
      <a:accent6>
        <a:srgbClr val="FA7E5C"/>
      </a:accent6>
      <a:hlink>
        <a:srgbClr val="FFAE3E"/>
      </a:hlink>
      <a:folHlink>
        <a:srgbClr val="FCC77E"/>
      </a:folHlink>
    </a:clrScheme>
    <a:fontScheme name="Berlin">
      <a:maj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erlin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100000"/>
                <a:lumMod val="110000"/>
              </a:schemeClr>
            </a:gs>
            <a:gs pos="100000">
              <a:schemeClr val="phClr">
                <a:tint val="70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6000"/>
                <a:shade val="100000"/>
                <a:hueMod val="270000"/>
                <a:satMod val="200000"/>
                <a:lumMod val="128000"/>
              </a:schemeClr>
            </a:gs>
            <a:gs pos="50000">
              <a:schemeClr val="phClr">
                <a:shade val="100000"/>
                <a:hueMod val="100000"/>
                <a:satMod val="110000"/>
                <a:lumMod val="130000"/>
              </a:schemeClr>
            </a:gs>
            <a:gs pos="100000">
              <a:schemeClr val="phClr">
                <a:shade val="78000"/>
                <a:hueMod val="44000"/>
                <a:satMod val="200000"/>
                <a:lumMod val="69000"/>
              </a:schemeClr>
            </a:gs>
          </a:gsLst>
          <a:lin ang="252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erlin" id="{7B5DBA9E-B069-418E-9360-A61BDD0615A4}" vid="{C0CBE056-4EF4-4D92-969E-947779DA7AA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5B5323AD63C164E880DE204A0FB1524" ma:contentTypeVersion="9" ma:contentTypeDescription="Create a new document." ma:contentTypeScope="" ma:versionID="e5833e4dfa304946b5cc633e539d88d7">
  <xsd:schema xmlns:xsd="http://www.w3.org/2001/XMLSchema" xmlns:xs="http://www.w3.org/2001/XMLSchema" xmlns:p="http://schemas.microsoft.com/office/2006/metadata/properties" xmlns:ns3="a2b13c42-4946-4d21-958d-48c19862b4de" targetNamespace="http://schemas.microsoft.com/office/2006/metadata/properties" ma:root="true" ma:fieldsID="a74adcb906164ea0c0295663353b7a81" ns3:_="">
    <xsd:import namespace="a2b13c42-4946-4d21-958d-48c19862b4d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b13c42-4946-4d21-958d-48c19862b4d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19DCE3D-0A13-4435-831D-A4617412696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25694D1-EFAD-4276-9E84-8CA231D7539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2b13c42-4946-4d21-958d-48c19862b4d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DF1C6E9-4E8E-4509-8330-4BE438331A7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0791EE2-C3EC-4F52-A061-6D8BABFAA0C9}">
  <ds:schemaRefs>
    <ds:schemaRef ds:uri="http://schemas.microsoft.com/office/2006/metadata/properties"/>
    <ds:schemaRef ds:uri="http://schemas.microsoft.com/office/2006/documentManagement/types"/>
    <ds:schemaRef ds:uri="http://schemas.microsoft.com/office/infopath/2007/PartnerControls"/>
    <ds:schemaRef ds:uri="a2b13c42-4946-4d21-958d-48c19862b4de"/>
    <ds:schemaRef ds:uri="http://purl.org/dc/elements/1.1/"/>
    <ds:schemaRef ds:uri="http://schemas.openxmlformats.org/package/2006/metadata/core-properties"/>
    <ds:schemaRef ds:uri="http://purl.org/dc/dcmitype/"/>
    <ds:schemaRef ds:uri="http://www.w3.org/XML/1998/namespace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ReportExample_v.3.dotx</Template>
  <TotalTime>404</TotalTime>
  <Pages>38</Pages>
  <Words>1667</Words>
  <Characters>9503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Java3 AT2 Four</vt:lpstr>
    </vt:vector>
  </TitlesOfParts>
  <Company>South Metro TAFE</Company>
  <LinksUpToDate>false</LinksUpToDate>
  <CharactersWithSpaces>11148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Java3 AT2 Four</dc:title>
  <dc:subject/>
  <dc:creator>Bradley Willcott</dc:creator>
  <cp:keywords/>
  <dc:description/>
  <cp:lastModifiedBy>Bradley Willcott</cp:lastModifiedBy>
  <cp:revision>100</cp:revision>
  <cp:lastPrinted>2020-07-13T13:21:00Z</cp:lastPrinted>
  <dcterms:created xsi:type="dcterms:W3CDTF">2021-08-15T04:56:00Z</dcterms:created>
  <dcterms:modified xsi:type="dcterms:W3CDTF">2021-11-06T12:02:00Z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0x010100A5B5323AD63C164E880DE204A0FB1524</vt:lpwstr>
  </property>
</Properties>
</file>